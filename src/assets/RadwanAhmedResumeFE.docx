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063" w:rsidRPr="003427CF" w:rsidRDefault="002F00A1" w:rsidP="00501588">
      <w:pPr>
        <w:spacing w:after="0" w:line="276" w:lineRule="auto"/>
        <w:rPr>
          <w:b/>
          <w:color w:val="000000" w:themeColor="text1"/>
        </w:rPr>
      </w:pPr>
      <w:r w:rsidRPr="003427CF"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4E2B512" wp14:editId="28492884">
                <wp:simplePos x="0" y="0"/>
                <wp:positionH relativeFrom="page">
                  <wp:align>left</wp:align>
                </wp:positionH>
                <wp:positionV relativeFrom="paragraph">
                  <wp:posOffset>-787400</wp:posOffset>
                </wp:positionV>
                <wp:extent cx="3549650" cy="130111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0" cy="13011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C6DB0" id="Rectangle 2" o:spid="_x0000_s1026" style="position:absolute;margin-left:0;margin-top:-62pt;width:279.5pt;height:1024.5pt;z-index:25165823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" fillcolor="#9bb9c9 [2167]" stroked="f" strokeweight=".5pt">
                <v:fill color2="#85aabe [2615]" rotate="t" colors="0 #b5c8d4;.5 #a8bfcc;1 #99b6c7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 w:rsidR="00D70063" w:rsidRPr="003427CF">
        <w:rPr>
          <w:noProof/>
          <w:color w:val="000000" w:themeColor="text1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9A4138B" wp14:editId="468E68D4">
                <wp:simplePos x="0" y="0"/>
                <wp:positionH relativeFrom="page">
                  <wp:posOffset>196850</wp:posOffset>
                </wp:positionH>
                <wp:positionV relativeFrom="margin">
                  <wp:posOffset>63500</wp:posOffset>
                </wp:positionV>
                <wp:extent cx="3323590" cy="11982450"/>
                <wp:effectExtent l="0" t="0" r="1016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3590" cy="1198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520B" w:rsidRPr="005252DB" w:rsidRDefault="000148B0" w:rsidP="007C1794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5252DB">
                              <w:rPr>
                                <w:rFonts w:ascii="Segoe UI" w:hAnsi="Segoe UI" w:cs="Segoe UI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RADWAN AHMED</w:t>
                            </w:r>
                          </w:p>
                          <w:p w:rsidR="0052520B" w:rsidRPr="005252DB" w:rsidRDefault="0052520B" w:rsidP="00AF2C67">
                            <w:pPr>
                              <w:spacing w:after="0"/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252DB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Front End Engineer | UI</w:t>
                            </w:r>
                            <w:r w:rsidR="003A579A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Developer</w:t>
                            </w:r>
                          </w:p>
                          <w:p w:rsidR="0052520B" w:rsidRDefault="0052520B" w:rsidP="00AF2C67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52520B" w:rsidRPr="00644D8B" w:rsidRDefault="00F8248B" w:rsidP="00B21C57">
                            <w:pPr>
                              <w:pStyle w:val="Heading6"/>
                              <w:spacing w:before="0"/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Picture 4" o:spid="_x0000_i1025" type="#_x0000_t75" alt="https://cdn-icons-png.flaticon.com/512/126/126341.png" style="width:7pt;height:7pt;visibility:visible;mso-wrap-style:square">
                                  <v:imagedata r:id="rId12" o:title="126341"/>
                                </v:shape>
                              </w:pict>
                            </w:r>
                            <w:r w:rsidR="00376D22" w:rsidRPr="00644D8B"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D22986" w:rsidRPr="00644D8B"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B6227C" w:rsidRPr="00644D8B"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>+8801873-843384</w:t>
                            </w:r>
                          </w:p>
                          <w:p w:rsidR="00B21C57" w:rsidRPr="00644D8B" w:rsidRDefault="00B21C57" w:rsidP="00B21C5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644D8B"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GB" w:eastAsia="en-GB"/>
                              </w:rPr>
                              <w:drawing>
                                <wp:inline distT="0" distB="0" distL="0" distR="0" wp14:anchorId="4C24B691" wp14:editId="377CBA3C">
                                  <wp:extent cx="107950" cy="107950"/>
                                  <wp:effectExtent l="0" t="0" r="6350" b="6350"/>
                                  <wp:docPr id="21" name="Picture 21" descr="Github Logo free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Github Logo fre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07950" cy="107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44D8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B80525" w:rsidRPr="00644D8B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4" w:history="1">
                              <w:r w:rsidRPr="00B80856">
                                <w:rPr>
                                  <w:rStyle w:val="Hyperlink"/>
                                  <w:rFonts w:asciiTheme="majorHAnsi" w:hAnsiTheme="majorHAnsi" w:cstheme="majorHAnsi"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github.com/radwan503</w:t>
                              </w:r>
                            </w:hyperlink>
                          </w:p>
                          <w:p w:rsidR="00B21C57" w:rsidRPr="00644D8B" w:rsidRDefault="00B21C57" w:rsidP="00B21C57">
                            <w:pPr>
                              <w:pStyle w:val="Heading6"/>
                              <w:spacing w:before="0"/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644D8B">
                              <w:rPr>
                                <w:rFonts w:cstheme="majorHAnsi"/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GB" w:eastAsia="en-GB"/>
                              </w:rPr>
                              <w:drawing>
                                <wp:inline distT="0" distB="0" distL="0" distR="0" wp14:anchorId="470161C5" wp14:editId="1B109178">
                                  <wp:extent cx="107950" cy="107950"/>
                                  <wp:effectExtent l="0" t="0" r="6350" b="6350"/>
                                  <wp:docPr id="22" name="Picture 22" descr="https://cdn-icons-png.flaticon.com/512/1383/138367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https://cdn-icons-png.flaticon.com/512/1383/1383676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950" cy="107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44D8B"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hyperlink r:id="rId16" w:history="1">
                              <w:r w:rsidRPr="00B80856">
                                <w:rPr>
                                  <w:rStyle w:val="Hyperlink"/>
                                  <w:rFonts w:cstheme="majorHAnsi"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radwananik.netlify.app/</w:t>
                              </w:r>
                            </w:hyperlink>
                          </w:p>
                          <w:p w:rsidR="0052520B" w:rsidRPr="00644D8B" w:rsidRDefault="00F8248B" w:rsidP="00B21C57">
                            <w:pPr>
                              <w:pStyle w:val="Heading6"/>
                              <w:spacing w:before="0"/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pict>
                                <v:shape id="Picture 5" o:spid="_x0000_i1026" type="#_x0000_t75" alt="https://cdn-icons-png.flaticon.com/512/542/542638.png" style="width:8pt;height:8pt;flip:x;visibility:visible;mso-wrap-style:square" o:bullet="t">
                                  <v:imagedata r:id="rId17" o:title="542638"/>
                                </v:shape>
                              </w:pict>
                            </w:r>
                            <w:r w:rsidR="00376D22" w:rsidRPr="00644D8B"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D22986" w:rsidRPr="00644D8B"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2520B" w:rsidRPr="00644D8B"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>radwananik.ra@gmail.com</w:t>
                            </w:r>
                          </w:p>
                          <w:p w:rsidR="0052520B" w:rsidRPr="00B80856" w:rsidRDefault="00D22986" w:rsidP="00B21C57">
                            <w:pPr>
                              <w:pStyle w:val="Heading6"/>
                              <w:spacing w:before="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644D8B">
                              <w:rPr>
                                <w:rFonts w:cstheme="majorHAnsi"/>
                                <w:noProof/>
                                <w:color w:val="000000" w:themeColor="text1"/>
                                <w:sz w:val="22"/>
                                <w:szCs w:val="22"/>
                                <w:lang w:val="en-GB" w:eastAsia="en-GB"/>
                              </w:rPr>
                              <w:drawing>
                                <wp:inline distT="0" distB="0" distL="0" distR="0" wp14:anchorId="65A96655" wp14:editId="2EC7BE7F">
                                  <wp:extent cx="101600" cy="101600"/>
                                  <wp:effectExtent l="0" t="0" r="0" b="0"/>
                                  <wp:docPr id="23" name="Picture 23" descr="https://cdn-icons-png.flaticon.com/512/3536/353656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 descr="https://cdn-icons-png.flaticon.com/512/3536/353656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101600" cy="10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44D8B">
                              <w:rPr>
                                <w:rFonts w:cstheme="maj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hyperlink r:id="rId19" w:history="1">
                              <w:r w:rsidR="0052520B" w:rsidRPr="00B80856">
                                <w:rPr>
                                  <w:rStyle w:val="Hyperlink"/>
                                  <w:rFonts w:cstheme="majorHAnsi"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linkedin.com/in/radwananik</w:t>
                              </w:r>
                              <w:bookmarkStart w:id="0" w:name="_GoBack"/>
                              <w:bookmarkEnd w:id="0"/>
                              <w:r w:rsidR="0052520B" w:rsidRPr="00B80856">
                                <w:rPr>
                                  <w:rStyle w:val="Hyperlink"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/</w:t>
                              </w:r>
                            </w:hyperlink>
                          </w:p>
                          <w:p w:rsidR="0052520B" w:rsidRPr="00BB59D6" w:rsidRDefault="0052520B" w:rsidP="005B1421">
                            <w:pPr>
                              <w:spacing w:after="0"/>
                            </w:pPr>
                          </w:p>
                          <w:p w:rsidR="00D870C5" w:rsidRDefault="007500E8" w:rsidP="005B1421">
                            <w:pPr>
                              <w:spacing w:after="0"/>
                              <w:rPr>
                                <w:sz w:val="22"/>
                                <w:szCs w:val="22"/>
                              </w:rPr>
                            </w:pPr>
                            <w:r w:rsidRPr="0057690F">
                              <w:rPr>
                                <w:sz w:val="22"/>
                                <w:szCs w:val="22"/>
                              </w:rPr>
                              <w:t xml:space="preserve">A </w:t>
                            </w:r>
                            <w:r w:rsidR="00CE3B63" w:rsidRPr="0057690F">
                              <w:rPr>
                                <w:sz w:val="22"/>
                                <w:szCs w:val="22"/>
                              </w:rPr>
                              <w:t>qualified</w:t>
                            </w:r>
                            <w:r w:rsidRPr="0057690F">
                              <w:rPr>
                                <w:sz w:val="22"/>
                                <w:szCs w:val="22"/>
                              </w:rPr>
                              <w:t xml:space="preserve"> and enthusiastic person, with 3+</w:t>
                            </w:r>
                            <w:r w:rsidR="003F1346" w:rsidRPr="0057690F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E3B63" w:rsidRPr="0057690F">
                              <w:rPr>
                                <w:sz w:val="22"/>
                                <w:szCs w:val="22"/>
                              </w:rPr>
                              <w:t>years’ experience</w:t>
                            </w:r>
                            <w:r w:rsidRPr="0057690F"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3F1346" w:rsidRPr="0057690F">
                              <w:rPr>
                                <w:sz w:val="22"/>
                                <w:szCs w:val="22"/>
                              </w:rPr>
                              <w:t>Excellent analytical and organiz</w:t>
                            </w:r>
                            <w:r w:rsidRPr="0057690F">
                              <w:rPr>
                                <w:sz w:val="22"/>
                                <w:szCs w:val="22"/>
                              </w:rPr>
                              <w:t>ational skills.</w:t>
                            </w:r>
                          </w:p>
                          <w:p w:rsidR="003F1346" w:rsidRPr="0057690F" w:rsidRDefault="007500E8" w:rsidP="005B1421">
                            <w:pPr>
                              <w:spacing w:after="0"/>
                              <w:rPr>
                                <w:sz w:val="22"/>
                                <w:szCs w:val="22"/>
                              </w:rPr>
                            </w:pPr>
                            <w:r w:rsidRPr="0057690F">
                              <w:rPr>
                                <w:sz w:val="22"/>
                                <w:szCs w:val="22"/>
                              </w:rPr>
                              <w:t>I am a self-motivat</w:t>
                            </w:r>
                            <w:r w:rsidR="003F1346" w:rsidRPr="0057690F">
                              <w:rPr>
                                <w:sz w:val="22"/>
                                <w:szCs w:val="22"/>
                              </w:rPr>
                              <w:t>ed individual that can give 100%</w:t>
                            </w:r>
                            <w:r w:rsidRPr="0057690F">
                              <w:rPr>
                                <w:sz w:val="22"/>
                                <w:szCs w:val="22"/>
                              </w:rPr>
                              <w:t xml:space="preserve"> in everything I do. Designated as </w:t>
                            </w:r>
                            <w:r w:rsidR="003F1346" w:rsidRPr="0057690F">
                              <w:rPr>
                                <w:sz w:val="22"/>
                                <w:szCs w:val="22"/>
                              </w:rPr>
                              <w:t>Front End</w:t>
                            </w:r>
                            <w:r w:rsidRPr="0057690F">
                              <w:rPr>
                                <w:sz w:val="22"/>
                                <w:szCs w:val="22"/>
                              </w:rPr>
                              <w:t xml:space="preserve"> Engineer wit</w:t>
                            </w:r>
                            <w:r w:rsidR="003F1346" w:rsidRPr="0057690F">
                              <w:rPr>
                                <w:sz w:val="22"/>
                                <w:szCs w:val="22"/>
                              </w:rPr>
                              <w:t>h 3+</w:t>
                            </w:r>
                            <w:r w:rsidRPr="0057690F">
                              <w:rPr>
                                <w:sz w:val="22"/>
                                <w:szCs w:val="22"/>
                              </w:rPr>
                              <w:t xml:space="preserve"> years of solid experience in Software Industry</w:t>
                            </w:r>
                            <w:r w:rsidR="00E52DD1" w:rsidRPr="0057690F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 w:rsidR="009B0E93">
                              <w:rPr>
                                <w:sz w:val="22"/>
                                <w:szCs w:val="22"/>
                              </w:rPr>
                              <w:t xml:space="preserve"> Develop product</w:t>
                            </w:r>
                            <w:r w:rsidR="00862886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B0E93">
                              <w:rPr>
                                <w:sz w:val="22"/>
                                <w:szCs w:val="22"/>
                              </w:rPr>
                              <w:t>as business first m</w:t>
                            </w:r>
                            <w:r w:rsidR="00862886">
                              <w:rPr>
                                <w:sz w:val="22"/>
                                <w:szCs w:val="22"/>
                              </w:rPr>
                              <w:t>inded.</w:t>
                            </w:r>
                          </w:p>
                          <w:p w:rsidR="00CE3B63" w:rsidRPr="005B1421" w:rsidRDefault="00CE3B63" w:rsidP="005B1421">
                            <w:pPr>
                              <w:spacing w:after="0"/>
                            </w:pPr>
                          </w:p>
                          <w:p w:rsidR="00B27700" w:rsidRPr="003427CF" w:rsidRDefault="0052520B" w:rsidP="00501588">
                            <w:pPr>
                              <w:spacing w:after="0" w:line="276" w:lineRule="auto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427CF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SKILL</w:t>
                            </w:r>
                          </w:p>
                          <w:p w:rsidR="00B46A0F" w:rsidRPr="0057690F" w:rsidRDefault="00B46A0F" w:rsidP="00E85121">
                            <w:pPr>
                              <w:spacing w:after="0" w:line="276" w:lineRule="auto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57690F"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WEB/TECH </w:t>
                            </w:r>
                          </w:p>
                          <w:p w:rsidR="004144DC" w:rsidRDefault="00193780" w:rsidP="00AE5FB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HTML5</w:t>
                            </w:r>
                            <w:r w:rsidR="004410F3"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:rsidR="004144DC" w:rsidRDefault="005759B5" w:rsidP="00AE5FB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CSS3,</w:t>
                            </w:r>
                          </w:p>
                          <w:p w:rsidR="00B46A0F" w:rsidRPr="004144DC" w:rsidRDefault="005759B5" w:rsidP="00AE5FB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JavaScript</w:t>
                            </w:r>
                          </w:p>
                          <w:p w:rsidR="00B46A0F" w:rsidRPr="0057690F" w:rsidRDefault="00B46A0F" w:rsidP="00E85121">
                            <w:pPr>
                              <w:spacing w:after="0" w:line="276" w:lineRule="auto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57690F"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FRAMEWORK </w:t>
                            </w:r>
                          </w:p>
                          <w:p w:rsidR="00555F0A" w:rsidRDefault="000D0464" w:rsidP="00555F0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React</w:t>
                            </w:r>
                            <w:r w:rsidR="004B16FD"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JS</w:t>
                            </w:r>
                            <w:r w:rsidR="00555F0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|  </w:t>
                            </w:r>
                            <w:r w:rsidR="00DD04F0" w:rsidRPr="00555F0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Next </w:t>
                            </w:r>
                            <w:r w:rsidR="00555F0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JS </w:t>
                            </w:r>
                          </w:p>
                          <w:p w:rsidR="004144DC" w:rsidRPr="00555F0A" w:rsidRDefault="00555F0A" w:rsidP="00555F0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Ionic | </w:t>
                            </w:r>
                            <w:r w:rsidR="00CE3678" w:rsidRPr="00555F0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Jquery,</w:t>
                            </w:r>
                          </w:p>
                          <w:p w:rsidR="004144DC" w:rsidRPr="00894CAE" w:rsidRDefault="00B46A0F" w:rsidP="00AE5F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B</w:t>
                            </w:r>
                            <w:r w:rsidR="00555F0A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ootstrap | </w:t>
                            </w:r>
                            <w:r w:rsidR="009E3756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SCSS</w:t>
                            </w:r>
                            <w:r w:rsidRPr="00894CAE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D04F0" w:rsidRPr="00894CAE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:rsidR="00B46A0F" w:rsidRPr="004144DC" w:rsidRDefault="00555F0A" w:rsidP="00AE5F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TailwindCss |</w:t>
                            </w:r>
                            <w:r w:rsidR="00CE3678"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Material UI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 w:rsidR="00CE3678"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,</w:t>
                            </w:r>
                            <w:r w:rsidR="000D0464"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E3678" w:rsidRPr="004144D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Antd</w:t>
                            </w:r>
                          </w:p>
                          <w:p w:rsidR="007B52B7" w:rsidRPr="007B52B7" w:rsidRDefault="00B46A0F" w:rsidP="007B52B7">
                            <w:p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B52B7"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TOOL</w:t>
                            </w:r>
                            <w:r w:rsidR="007B52B7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5F15A0" w:rsidRPr="00C33810" w:rsidRDefault="00C33810" w:rsidP="00C3381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Git | </w:t>
                            </w:r>
                            <w:r w:rsidR="00B46A0F" w:rsidRPr="008A69B0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Jasper R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eport </w:t>
                            </w:r>
                            <w:r w:rsidR="006A7746" w:rsidRPr="00C33810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2F00A1" w:rsidRPr="00C33810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Redmine</w:t>
                            </w:r>
                            <w:r w:rsidR="00B46A0F" w:rsidRPr="00C33810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B46A0F" w:rsidRPr="0057690F" w:rsidRDefault="00B46A0F" w:rsidP="00E85121">
                            <w:pPr>
                              <w:spacing w:after="0" w:line="276" w:lineRule="auto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57690F"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CMS</w:t>
                            </w:r>
                          </w:p>
                          <w:p w:rsidR="00B46A0F" w:rsidRPr="005F15A0" w:rsidRDefault="006659CE" w:rsidP="00AE5FB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5F15A0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WordPress</w:t>
                            </w:r>
                          </w:p>
                          <w:p w:rsidR="00B46A0F" w:rsidRPr="0057690F" w:rsidRDefault="00B46A0F" w:rsidP="00E85121">
                            <w:pPr>
                              <w:spacing w:after="0" w:line="276" w:lineRule="auto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57690F"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Design </w:t>
                            </w:r>
                          </w:p>
                          <w:p w:rsidR="0052520B" w:rsidRDefault="009E3850" w:rsidP="00AE5FB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8A69B0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Figma</w:t>
                            </w:r>
                            <w:r w:rsidR="00263CB9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 w:rsidRPr="008A69B0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Adobe XD</w:t>
                            </w:r>
                          </w:p>
                          <w:p w:rsidR="002F6A98" w:rsidRDefault="002F6A98" w:rsidP="002F6A98">
                            <w:pPr>
                              <w:pStyle w:val="ListParagraph"/>
                              <w:spacing w:after="0"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2F6A98" w:rsidRPr="003427CF" w:rsidRDefault="002F6A98" w:rsidP="002F6A98">
                            <w:pPr>
                              <w:spacing w:after="0" w:line="276" w:lineRule="auto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427CF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2F6A98" w:rsidRPr="0013002C" w:rsidRDefault="002F6A98" w:rsidP="002F6A9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3002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Daffodil International University </w:t>
                            </w:r>
                          </w:p>
                          <w:p w:rsidR="002F6A98" w:rsidRPr="0013002C" w:rsidRDefault="002F6A98" w:rsidP="002F6A98">
                            <w:pPr>
                              <w:pStyle w:val="ListParagraph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3002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Bachelor of Science, </w:t>
                            </w:r>
                          </w:p>
                          <w:p w:rsidR="002F6A98" w:rsidRPr="0013002C" w:rsidRDefault="002F6A98" w:rsidP="002F6A98">
                            <w:pPr>
                              <w:pStyle w:val="ListParagraph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3002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Computer Science &amp; Engineering</w:t>
                            </w:r>
                          </w:p>
                          <w:p w:rsidR="004557D9" w:rsidRPr="00267D2D" w:rsidRDefault="002F6A98" w:rsidP="00267D2D">
                            <w:pPr>
                              <w:pStyle w:val="ListParagraph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3002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2015 – 2019 |Dhaka | Bangladesh</w:t>
                            </w:r>
                          </w:p>
                          <w:p w:rsidR="0052520B" w:rsidRPr="003427CF" w:rsidRDefault="00617E74" w:rsidP="00501588">
                            <w:pPr>
                              <w:spacing w:after="0" w:line="276" w:lineRule="auto"/>
                              <w:rPr>
                                <w:rStyle w:val="Heading4Char"/>
                                <w:rFonts w:asciiTheme="minorHAnsi" w:eastAsiaTheme="minorHAnsi" w:hAnsiTheme="minorHAnsi" w:cstheme="minorBidi"/>
                                <w:iCs w:val="0"/>
                                <w:caps w:val="0"/>
                                <w:color w:val="000000" w:themeColor="text1"/>
                                <w:sz w:val="32"/>
                                <w:szCs w:val="32"/>
                                <w:lang w:eastAsia="en-US"/>
                              </w:rPr>
                            </w:pPr>
                            <w:r w:rsidRPr="003427CF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CERTIFICATION</w:t>
                            </w:r>
                          </w:p>
                          <w:p w:rsidR="0052520B" w:rsidRPr="0013002C" w:rsidRDefault="0052520B" w:rsidP="00AE5F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3002C">
                              <w:rPr>
                                <w:rStyle w:val="Heading4Char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Certificate on javascript programming | </w:t>
                            </w:r>
                            <w:r w:rsidRPr="0013002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Stydysection</w:t>
                            </w:r>
                          </w:p>
                          <w:p w:rsidR="0052520B" w:rsidRPr="0013002C" w:rsidRDefault="0052520B" w:rsidP="00AE5F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3002C">
                              <w:rPr>
                                <w:rStyle w:val="Heading4Char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Jquery ui widget | </w:t>
                            </w:r>
                            <w:r w:rsidRPr="0013002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Udemy</w:t>
                            </w:r>
                          </w:p>
                          <w:p w:rsidR="0052520B" w:rsidRPr="0013002C" w:rsidRDefault="0052520B" w:rsidP="00AE5F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3002C">
                              <w:rPr>
                                <w:rStyle w:val="Heading4Char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rapid usability research for ux | </w:t>
                            </w:r>
                            <w:r w:rsidRPr="0013002C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Udemy</w:t>
                            </w:r>
                          </w:p>
                          <w:p w:rsidR="0052520B" w:rsidRPr="007C1794" w:rsidRDefault="0052520B" w:rsidP="00E02037">
                            <w:pPr>
                              <w:spacing w:after="0"/>
                              <w:rPr>
                                <w:color w:val="373737"/>
                              </w:rPr>
                            </w:pPr>
                          </w:p>
                          <w:p w:rsidR="0052520B" w:rsidRPr="007C1794" w:rsidRDefault="0052520B" w:rsidP="00E02037">
                            <w:pP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aps/>
                                <w:color w:val="373737"/>
                                <w:sz w:val="22"/>
                                <w:szCs w:val="22"/>
                                <w:lang w:eastAsia="ja-JP"/>
                              </w:rPr>
                            </w:pPr>
                          </w:p>
                          <w:p w:rsidR="00484696" w:rsidRPr="007C1794" w:rsidRDefault="00484696" w:rsidP="00E02037">
                            <w:pP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aps/>
                                <w:color w:val="373737"/>
                                <w:sz w:val="22"/>
                                <w:szCs w:val="22"/>
                                <w:lang w:eastAsia="ja-JP"/>
                              </w:rPr>
                            </w:pPr>
                            <w:r>
                              <w:t xml:space="preserve">     </w:t>
                            </w:r>
                          </w:p>
                          <w:p w:rsidR="0052520B" w:rsidRPr="007C1794" w:rsidRDefault="0052520B" w:rsidP="00380B57">
                            <w:pPr>
                              <w:spacing w:after="0"/>
                              <w:rPr>
                                <w:color w:val="373737"/>
                                <w:sz w:val="22"/>
                                <w:szCs w:val="22"/>
                              </w:rPr>
                            </w:pPr>
                          </w:p>
                          <w:p w:rsidR="0052520B" w:rsidRPr="007C1794" w:rsidRDefault="0052520B" w:rsidP="00D4187F">
                            <w:pPr>
                              <w:pStyle w:val="ContactInfo"/>
                              <w:rPr>
                                <w:color w:val="37373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413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15.5pt;margin-top:5pt;width:261.7pt;height:94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" filled="f" stroked="f">
                <v:textbox inset="0,0,0,0">
                  <w:txbxContent>
                    <w:p w:rsidR="0052520B" w:rsidRPr="005252DB" w:rsidRDefault="000148B0" w:rsidP="007C1794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5252DB">
                        <w:rPr>
                          <w:rFonts w:ascii="Segoe UI" w:hAnsi="Segoe UI" w:cs="Segoe UI"/>
                          <w:b/>
                          <w:color w:val="0D0D0D" w:themeColor="text1" w:themeTint="F2"/>
                          <w:sz w:val="28"/>
                          <w:szCs w:val="28"/>
                        </w:rPr>
                        <w:t>RADWAN AHMED</w:t>
                      </w:r>
                    </w:p>
                    <w:p w:rsidR="0052520B" w:rsidRPr="005252DB" w:rsidRDefault="0052520B" w:rsidP="00AF2C67">
                      <w:pPr>
                        <w:spacing w:after="0"/>
                        <w:rPr>
                          <w:rFonts w:ascii="Segoe UI" w:hAnsi="Segoe UI" w:cs="Segoe U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5252DB">
                        <w:rPr>
                          <w:rFonts w:ascii="Segoe UI" w:hAnsi="Segoe UI" w:cs="Segoe UI"/>
                          <w:b/>
                          <w:color w:val="000000" w:themeColor="text1"/>
                          <w:sz w:val="20"/>
                          <w:szCs w:val="20"/>
                        </w:rPr>
                        <w:t>Front End Engineer | UI</w:t>
                      </w:r>
                      <w:r w:rsidR="003A579A">
                        <w:rPr>
                          <w:rFonts w:ascii="Segoe UI" w:hAnsi="Segoe UI" w:cs="Segoe UI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Developer</w:t>
                      </w:r>
                    </w:p>
                    <w:p w:rsidR="0052520B" w:rsidRDefault="0052520B" w:rsidP="00AF2C67">
                      <w:pPr>
                        <w:spacing w:after="0"/>
                        <w:rPr>
                          <w:b/>
                        </w:rPr>
                      </w:pPr>
                    </w:p>
                    <w:p w:rsidR="0052520B" w:rsidRPr="00644D8B" w:rsidRDefault="00F8248B" w:rsidP="00B21C57">
                      <w:pPr>
                        <w:pStyle w:val="Heading6"/>
                        <w:spacing w:before="0"/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  <w:pict>
                          <v:shape id="Picture 4" o:spid="_x0000_i1025" type="#_x0000_t75" alt="https://cdn-icons-png.flaticon.com/512/126/126341.png" style="width:7pt;height:7pt;visibility:visible;mso-wrap-style:square">
                            <v:imagedata r:id="rId12" o:title="126341"/>
                          </v:shape>
                        </w:pict>
                      </w:r>
                      <w:r w:rsidR="00376D22" w:rsidRPr="00644D8B"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  <w:t xml:space="preserve">  </w:t>
                      </w:r>
                      <w:r w:rsidR="00D22986" w:rsidRPr="00644D8B"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  <w:t xml:space="preserve">  </w:t>
                      </w:r>
                      <w:r w:rsidR="00B6227C" w:rsidRPr="00644D8B"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  <w:t>+8801873-843384</w:t>
                      </w:r>
                    </w:p>
                    <w:p w:rsidR="00B21C57" w:rsidRPr="00644D8B" w:rsidRDefault="00B21C57" w:rsidP="00B21C57">
                      <w:pPr>
                        <w:spacing w:after="0"/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644D8B"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22"/>
                          <w:szCs w:val="22"/>
                          <w:lang w:val="en-GB" w:eastAsia="en-GB"/>
                        </w:rPr>
                        <w:drawing>
                          <wp:inline distT="0" distB="0" distL="0" distR="0" wp14:anchorId="4C24B691" wp14:editId="377CBA3C">
                            <wp:extent cx="107950" cy="107950"/>
                            <wp:effectExtent l="0" t="0" r="6350" b="6350"/>
                            <wp:docPr id="21" name="Picture 21" descr="Github Logo free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Github Logo free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07950" cy="107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44D8B"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 xml:space="preserve">   </w:t>
                      </w:r>
                      <w:r w:rsidR="00B80525" w:rsidRPr="00644D8B">
                        <w:rPr>
                          <w:rFonts w:asciiTheme="majorHAnsi" w:hAnsiTheme="majorHAnsi" w:cstheme="maj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hyperlink r:id="rId20" w:history="1">
                        <w:r w:rsidRPr="00B80856">
                          <w:rPr>
                            <w:rStyle w:val="Hyperlink"/>
                            <w:rFonts w:asciiTheme="majorHAnsi" w:hAnsiTheme="majorHAnsi" w:cstheme="majorHAnsi"/>
                            <w:color w:val="000000" w:themeColor="text1"/>
                            <w:sz w:val="22"/>
                            <w:szCs w:val="22"/>
                            <w:u w:val="none"/>
                          </w:rPr>
                          <w:t>github.com/radwan503</w:t>
                        </w:r>
                      </w:hyperlink>
                    </w:p>
                    <w:p w:rsidR="00B21C57" w:rsidRPr="00644D8B" w:rsidRDefault="00B21C57" w:rsidP="00B21C57">
                      <w:pPr>
                        <w:pStyle w:val="Heading6"/>
                        <w:spacing w:before="0"/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644D8B">
                        <w:rPr>
                          <w:rFonts w:cstheme="majorHAnsi"/>
                          <w:noProof/>
                          <w:color w:val="000000" w:themeColor="text1"/>
                          <w:sz w:val="22"/>
                          <w:szCs w:val="22"/>
                          <w:lang w:val="en-GB" w:eastAsia="en-GB"/>
                        </w:rPr>
                        <w:drawing>
                          <wp:inline distT="0" distB="0" distL="0" distR="0" wp14:anchorId="470161C5" wp14:editId="1B109178">
                            <wp:extent cx="107950" cy="107950"/>
                            <wp:effectExtent l="0" t="0" r="6350" b="6350"/>
                            <wp:docPr id="22" name="Picture 22" descr="https://cdn-icons-png.flaticon.com/512/1383/138367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 descr="https://cdn-icons-png.flaticon.com/512/1383/1383676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950" cy="107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44D8B"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  <w:t xml:space="preserve">    </w:t>
                      </w:r>
                      <w:hyperlink r:id="rId21" w:history="1">
                        <w:r w:rsidRPr="00B80856">
                          <w:rPr>
                            <w:rStyle w:val="Hyperlink"/>
                            <w:rFonts w:cstheme="majorHAnsi"/>
                            <w:color w:val="000000" w:themeColor="text1"/>
                            <w:sz w:val="22"/>
                            <w:szCs w:val="22"/>
                            <w:u w:val="none"/>
                          </w:rPr>
                          <w:t>radwananik.netlify.app/</w:t>
                        </w:r>
                      </w:hyperlink>
                    </w:p>
                    <w:p w:rsidR="0052520B" w:rsidRPr="00644D8B" w:rsidRDefault="00F8248B" w:rsidP="00B21C57">
                      <w:pPr>
                        <w:pStyle w:val="Heading6"/>
                        <w:spacing w:before="0"/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  <w:pict>
                          <v:shape id="Picture 5" o:spid="_x0000_i1026" type="#_x0000_t75" alt="https://cdn-icons-png.flaticon.com/512/542/542638.png" style="width:8pt;height:8pt;flip:x;visibility:visible;mso-wrap-style:square" o:bullet="t">
                            <v:imagedata r:id="rId17" o:title="542638"/>
                          </v:shape>
                        </w:pict>
                      </w:r>
                      <w:r w:rsidR="00376D22" w:rsidRPr="00644D8B"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  <w:t xml:space="preserve">   </w:t>
                      </w:r>
                      <w:r w:rsidR="00D22986" w:rsidRPr="00644D8B"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52520B" w:rsidRPr="00644D8B"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  <w:t>radwananik.ra@gmail.com</w:t>
                      </w:r>
                    </w:p>
                    <w:p w:rsidR="0052520B" w:rsidRPr="00B80856" w:rsidRDefault="00D22986" w:rsidP="00B21C57">
                      <w:pPr>
                        <w:pStyle w:val="Heading6"/>
                        <w:spacing w:before="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644D8B">
                        <w:rPr>
                          <w:rFonts w:cstheme="majorHAnsi"/>
                          <w:noProof/>
                          <w:color w:val="000000" w:themeColor="text1"/>
                          <w:sz w:val="22"/>
                          <w:szCs w:val="22"/>
                          <w:lang w:val="en-GB" w:eastAsia="en-GB"/>
                        </w:rPr>
                        <w:drawing>
                          <wp:inline distT="0" distB="0" distL="0" distR="0" wp14:anchorId="65A96655" wp14:editId="2EC7BE7F">
                            <wp:extent cx="101600" cy="101600"/>
                            <wp:effectExtent l="0" t="0" r="0" b="0"/>
                            <wp:docPr id="23" name="Picture 23" descr="https://cdn-icons-png.flaticon.com/512/3536/353656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 descr="https://cdn-icons-png.flaticon.com/512/3536/3536569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101600" cy="10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44D8B">
                        <w:rPr>
                          <w:rFonts w:cstheme="majorHAnsi"/>
                          <w:color w:val="000000" w:themeColor="text1"/>
                          <w:sz w:val="22"/>
                          <w:szCs w:val="22"/>
                        </w:rPr>
                        <w:t xml:space="preserve">    </w:t>
                      </w:r>
                      <w:hyperlink r:id="rId22" w:history="1">
                        <w:r w:rsidR="0052520B" w:rsidRPr="00B80856">
                          <w:rPr>
                            <w:rStyle w:val="Hyperlink"/>
                            <w:rFonts w:cstheme="majorHAnsi"/>
                            <w:color w:val="000000" w:themeColor="text1"/>
                            <w:sz w:val="22"/>
                            <w:szCs w:val="22"/>
                            <w:u w:val="none"/>
                          </w:rPr>
                          <w:t>linkedin.com/in/radwananik</w:t>
                        </w:r>
                        <w:bookmarkStart w:id="1" w:name="_GoBack"/>
                        <w:bookmarkEnd w:id="1"/>
                        <w:r w:rsidR="0052520B" w:rsidRPr="00B80856">
                          <w:rPr>
                            <w:rStyle w:val="Hyperlink"/>
                            <w:color w:val="000000" w:themeColor="text1"/>
                            <w:sz w:val="22"/>
                            <w:szCs w:val="22"/>
                            <w:u w:val="none"/>
                          </w:rPr>
                          <w:t>/</w:t>
                        </w:r>
                      </w:hyperlink>
                    </w:p>
                    <w:p w:rsidR="0052520B" w:rsidRPr="00BB59D6" w:rsidRDefault="0052520B" w:rsidP="005B1421">
                      <w:pPr>
                        <w:spacing w:after="0"/>
                      </w:pPr>
                    </w:p>
                    <w:p w:rsidR="00D870C5" w:rsidRDefault="007500E8" w:rsidP="005B1421">
                      <w:pPr>
                        <w:spacing w:after="0"/>
                        <w:rPr>
                          <w:sz w:val="22"/>
                          <w:szCs w:val="22"/>
                        </w:rPr>
                      </w:pPr>
                      <w:r w:rsidRPr="0057690F">
                        <w:rPr>
                          <w:sz w:val="22"/>
                          <w:szCs w:val="22"/>
                        </w:rPr>
                        <w:t xml:space="preserve">A </w:t>
                      </w:r>
                      <w:r w:rsidR="00CE3B63" w:rsidRPr="0057690F">
                        <w:rPr>
                          <w:sz w:val="22"/>
                          <w:szCs w:val="22"/>
                        </w:rPr>
                        <w:t>qualified</w:t>
                      </w:r>
                      <w:r w:rsidRPr="0057690F">
                        <w:rPr>
                          <w:sz w:val="22"/>
                          <w:szCs w:val="22"/>
                        </w:rPr>
                        <w:t xml:space="preserve"> and enthusiastic person, with 3+</w:t>
                      </w:r>
                      <w:r w:rsidR="003F1346" w:rsidRPr="0057690F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CE3B63" w:rsidRPr="0057690F">
                        <w:rPr>
                          <w:sz w:val="22"/>
                          <w:szCs w:val="22"/>
                        </w:rPr>
                        <w:t>years’ experience</w:t>
                      </w:r>
                      <w:r w:rsidRPr="0057690F">
                        <w:rPr>
                          <w:sz w:val="22"/>
                          <w:szCs w:val="22"/>
                        </w:rPr>
                        <w:t xml:space="preserve">. </w:t>
                      </w:r>
                      <w:r w:rsidR="003F1346" w:rsidRPr="0057690F">
                        <w:rPr>
                          <w:sz w:val="22"/>
                          <w:szCs w:val="22"/>
                        </w:rPr>
                        <w:t>Excellent analytical and organiz</w:t>
                      </w:r>
                      <w:r w:rsidRPr="0057690F">
                        <w:rPr>
                          <w:sz w:val="22"/>
                          <w:szCs w:val="22"/>
                        </w:rPr>
                        <w:t>ational skills.</w:t>
                      </w:r>
                    </w:p>
                    <w:p w:rsidR="003F1346" w:rsidRPr="0057690F" w:rsidRDefault="007500E8" w:rsidP="005B1421">
                      <w:pPr>
                        <w:spacing w:after="0"/>
                        <w:rPr>
                          <w:sz w:val="22"/>
                          <w:szCs w:val="22"/>
                        </w:rPr>
                      </w:pPr>
                      <w:r w:rsidRPr="0057690F">
                        <w:rPr>
                          <w:sz w:val="22"/>
                          <w:szCs w:val="22"/>
                        </w:rPr>
                        <w:t>I am a self-motivat</w:t>
                      </w:r>
                      <w:r w:rsidR="003F1346" w:rsidRPr="0057690F">
                        <w:rPr>
                          <w:sz w:val="22"/>
                          <w:szCs w:val="22"/>
                        </w:rPr>
                        <w:t>ed individual that can give 100%</w:t>
                      </w:r>
                      <w:r w:rsidRPr="0057690F">
                        <w:rPr>
                          <w:sz w:val="22"/>
                          <w:szCs w:val="22"/>
                        </w:rPr>
                        <w:t xml:space="preserve"> in everything I do. Designated as </w:t>
                      </w:r>
                      <w:r w:rsidR="003F1346" w:rsidRPr="0057690F">
                        <w:rPr>
                          <w:sz w:val="22"/>
                          <w:szCs w:val="22"/>
                        </w:rPr>
                        <w:t>Front End</w:t>
                      </w:r>
                      <w:r w:rsidRPr="0057690F">
                        <w:rPr>
                          <w:sz w:val="22"/>
                          <w:szCs w:val="22"/>
                        </w:rPr>
                        <w:t xml:space="preserve"> Engineer wit</w:t>
                      </w:r>
                      <w:r w:rsidR="003F1346" w:rsidRPr="0057690F">
                        <w:rPr>
                          <w:sz w:val="22"/>
                          <w:szCs w:val="22"/>
                        </w:rPr>
                        <w:t>h 3+</w:t>
                      </w:r>
                      <w:r w:rsidRPr="0057690F">
                        <w:rPr>
                          <w:sz w:val="22"/>
                          <w:szCs w:val="22"/>
                        </w:rPr>
                        <w:t xml:space="preserve"> years of solid experience in Software Industry</w:t>
                      </w:r>
                      <w:r w:rsidR="00E52DD1" w:rsidRPr="0057690F">
                        <w:rPr>
                          <w:sz w:val="22"/>
                          <w:szCs w:val="22"/>
                        </w:rPr>
                        <w:t>.</w:t>
                      </w:r>
                      <w:r w:rsidR="009B0E93">
                        <w:rPr>
                          <w:sz w:val="22"/>
                          <w:szCs w:val="22"/>
                        </w:rPr>
                        <w:t xml:space="preserve"> Develop product</w:t>
                      </w:r>
                      <w:r w:rsidR="00862886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9B0E93">
                        <w:rPr>
                          <w:sz w:val="22"/>
                          <w:szCs w:val="22"/>
                        </w:rPr>
                        <w:t>as business first m</w:t>
                      </w:r>
                      <w:r w:rsidR="00862886">
                        <w:rPr>
                          <w:sz w:val="22"/>
                          <w:szCs w:val="22"/>
                        </w:rPr>
                        <w:t>inded.</w:t>
                      </w:r>
                    </w:p>
                    <w:p w:rsidR="00CE3B63" w:rsidRPr="005B1421" w:rsidRDefault="00CE3B63" w:rsidP="005B1421">
                      <w:pPr>
                        <w:spacing w:after="0"/>
                      </w:pPr>
                    </w:p>
                    <w:p w:rsidR="00B27700" w:rsidRPr="003427CF" w:rsidRDefault="0052520B" w:rsidP="00501588">
                      <w:pPr>
                        <w:spacing w:after="0" w:line="276" w:lineRule="auto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3427CF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SKILL</w:t>
                      </w:r>
                    </w:p>
                    <w:p w:rsidR="00B46A0F" w:rsidRPr="0057690F" w:rsidRDefault="00B46A0F" w:rsidP="00E85121">
                      <w:pPr>
                        <w:spacing w:after="0" w:line="276" w:lineRule="auto"/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57690F"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WEB/TECH </w:t>
                      </w:r>
                    </w:p>
                    <w:p w:rsidR="004144DC" w:rsidRDefault="00193780" w:rsidP="00AE5FB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>HTML5</w:t>
                      </w:r>
                      <w:r w:rsidR="004410F3"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>,</w:t>
                      </w:r>
                    </w:p>
                    <w:p w:rsidR="004144DC" w:rsidRDefault="005759B5" w:rsidP="00AE5FB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>CSS3,</w:t>
                      </w:r>
                    </w:p>
                    <w:p w:rsidR="00B46A0F" w:rsidRPr="004144DC" w:rsidRDefault="005759B5" w:rsidP="00AE5FB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>JavaScript</w:t>
                      </w:r>
                    </w:p>
                    <w:p w:rsidR="00B46A0F" w:rsidRPr="0057690F" w:rsidRDefault="00B46A0F" w:rsidP="00E85121">
                      <w:pPr>
                        <w:spacing w:after="0" w:line="276" w:lineRule="auto"/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57690F"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FRAMEWORK </w:t>
                      </w:r>
                    </w:p>
                    <w:p w:rsidR="00555F0A" w:rsidRDefault="000D0464" w:rsidP="00555F0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>React</w:t>
                      </w:r>
                      <w:r w:rsidR="004B16FD"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JS</w:t>
                      </w:r>
                      <w:r w:rsidR="00555F0A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 |  </w:t>
                      </w:r>
                      <w:r w:rsidR="00DD04F0" w:rsidRPr="00555F0A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Next </w:t>
                      </w:r>
                      <w:r w:rsidR="00555F0A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JS </w:t>
                      </w:r>
                    </w:p>
                    <w:p w:rsidR="004144DC" w:rsidRPr="00555F0A" w:rsidRDefault="00555F0A" w:rsidP="00555F0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Ionic | </w:t>
                      </w:r>
                      <w:r w:rsidR="00CE3678" w:rsidRPr="00555F0A">
                        <w:rPr>
                          <w:color w:val="000000" w:themeColor="text1"/>
                          <w:sz w:val="22"/>
                          <w:szCs w:val="22"/>
                        </w:rPr>
                        <w:t>Jquery,</w:t>
                      </w:r>
                    </w:p>
                    <w:p w:rsidR="004144DC" w:rsidRPr="00894CAE" w:rsidRDefault="00B46A0F" w:rsidP="00AE5FB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>B</w:t>
                      </w:r>
                      <w:r w:rsidR="00555F0A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ootstrap | </w:t>
                      </w:r>
                      <w:r w:rsidR="009E3756">
                        <w:rPr>
                          <w:color w:val="000000" w:themeColor="text1"/>
                          <w:sz w:val="22"/>
                          <w:szCs w:val="22"/>
                        </w:rPr>
                        <w:t>SCSS</w:t>
                      </w:r>
                      <w:r w:rsidRPr="00894CAE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DD04F0" w:rsidRPr="00894CAE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 </w:t>
                      </w:r>
                    </w:p>
                    <w:p w:rsidR="00B46A0F" w:rsidRPr="004144DC" w:rsidRDefault="00555F0A" w:rsidP="00AE5FB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TailwindCss |</w:t>
                      </w:r>
                      <w:r w:rsidR="00CE3678"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>Material UI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| </w:t>
                      </w:r>
                      <w:r w:rsidR="00CE3678"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>,</w:t>
                      </w:r>
                      <w:r w:rsidR="000D0464"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CE3678" w:rsidRPr="004144DC">
                        <w:rPr>
                          <w:color w:val="000000" w:themeColor="text1"/>
                          <w:sz w:val="22"/>
                          <w:szCs w:val="22"/>
                        </w:rPr>
                        <w:t>Antd</w:t>
                      </w:r>
                    </w:p>
                    <w:p w:rsidR="007B52B7" w:rsidRPr="007B52B7" w:rsidRDefault="00B46A0F" w:rsidP="007B52B7">
                      <w:p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7B52B7"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  <w:t>TOOL</w:t>
                      </w:r>
                      <w:r w:rsidR="007B52B7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:rsidR="005F15A0" w:rsidRPr="00C33810" w:rsidRDefault="00C33810" w:rsidP="00C3381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Git | </w:t>
                      </w:r>
                      <w:r w:rsidR="00B46A0F" w:rsidRPr="008A69B0">
                        <w:rPr>
                          <w:color w:val="000000" w:themeColor="text1"/>
                          <w:sz w:val="22"/>
                          <w:szCs w:val="22"/>
                        </w:rPr>
                        <w:t>Jasper R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eport </w:t>
                      </w:r>
                      <w:r w:rsidR="006A7746" w:rsidRPr="00C33810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| </w:t>
                      </w:r>
                      <w:r w:rsidR="002F00A1" w:rsidRPr="00C33810">
                        <w:rPr>
                          <w:color w:val="000000" w:themeColor="text1"/>
                          <w:sz w:val="22"/>
                          <w:szCs w:val="22"/>
                        </w:rPr>
                        <w:t>Redmine</w:t>
                      </w:r>
                      <w:r w:rsidR="00B46A0F" w:rsidRPr="00C33810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:rsidR="00B46A0F" w:rsidRPr="0057690F" w:rsidRDefault="00B46A0F" w:rsidP="00E85121">
                      <w:pPr>
                        <w:spacing w:after="0" w:line="276" w:lineRule="auto"/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57690F"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  <w:t>CMS</w:t>
                      </w:r>
                    </w:p>
                    <w:p w:rsidR="00B46A0F" w:rsidRPr="005F15A0" w:rsidRDefault="006659CE" w:rsidP="00AE5FB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5F15A0">
                        <w:rPr>
                          <w:color w:val="000000" w:themeColor="text1"/>
                          <w:sz w:val="22"/>
                          <w:szCs w:val="22"/>
                        </w:rPr>
                        <w:t>WordPress</w:t>
                      </w:r>
                    </w:p>
                    <w:p w:rsidR="00B46A0F" w:rsidRPr="0057690F" w:rsidRDefault="00B46A0F" w:rsidP="00E85121">
                      <w:pPr>
                        <w:spacing w:after="0" w:line="276" w:lineRule="auto"/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57690F"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Design </w:t>
                      </w:r>
                    </w:p>
                    <w:p w:rsidR="0052520B" w:rsidRDefault="009E3850" w:rsidP="00AE5FB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8A69B0">
                        <w:rPr>
                          <w:color w:val="000000" w:themeColor="text1"/>
                          <w:sz w:val="22"/>
                          <w:szCs w:val="22"/>
                        </w:rPr>
                        <w:t>Figma</w:t>
                      </w:r>
                      <w:r w:rsidR="00263CB9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| </w:t>
                      </w:r>
                      <w:r w:rsidRPr="008A69B0">
                        <w:rPr>
                          <w:color w:val="000000" w:themeColor="text1"/>
                          <w:sz w:val="22"/>
                          <w:szCs w:val="22"/>
                        </w:rPr>
                        <w:t>Adobe XD</w:t>
                      </w:r>
                    </w:p>
                    <w:p w:rsidR="002F6A98" w:rsidRDefault="002F6A98" w:rsidP="002F6A98">
                      <w:pPr>
                        <w:pStyle w:val="ListParagraph"/>
                        <w:spacing w:after="0" w:line="276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2F6A98" w:rsidRPr="003427CF" w:rsidRDefault="002F6A98" w:rsidP="002F6A98">
                      <w:pPr>
                        <w:spacing w:after="0" w:line="276" w:lineRule="auto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3427CF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EDUCATION</w:t>
                      </w:r>
                    </w:p>
                    <w:p w:rsidR="002F6A98" w:rsidRPr="0013002C" w:rsidRDefault="002F6A98" w:rsidP="002F6A9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13002C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Daffodil International University </w:t>
                      </w:r>
                    </w:p>
                    <w:p w:rsidR="002F6A98" w:rsidRPr="0013002C" w:rsidRDefault="002F6A98" w:rsidP="002F6A98">
                      <w:pPr>
                        <w:pStyle w:val="ListParagraph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13002C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Bachelor of Science, </w:t>
                      </w:r>
                    </w:p>
                    <w:p w:rsidR="002F6A98" w:rsidRPr="0013002C" w:rsidRDefault="002F6A98" w:rsidP="002F6A98">
                      <w:pPr>
                        <w:pStyle w:val="ListParagraph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13002C">
                        <w:rPr>
                          <w:color w:val="000000" w:themeColor="text1"/>
                          <w:sz w:val="22"/>
                          <w:szCs w:val="22"/>
                        </w:rPr>
                        <w:t>Computer Science &amp; Engineering</w:t>
                      </w:r>
                    </w:p>
                    <w:p w:rsidR="004557D9" w:rsidRPr="00267D2D" w:rsidRDefault="002F6A98" w:rsidP="00267D2D">
                      <w:pPr>
                        <w:pStyle w:val="ListParagraph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13002C">
                        <w:rPr>
                          <w:color w:val="000000" w:themeColor="text1"/>
                          <w:sz w:val="22"/>
                          <w:szCs w:val="22"/>
                        </w:rPr>
                        <w:t>2015 – 2019 |Dhaka | Bangladesh</w:t>
                      </w:r>
                    </w:p>
                    <w:p w:rsidR="0052520B" w:rsidRPr="003427CF" w:rsidRDefault="00617E74" w:rsidP="00501588">
                      <w:pPr>
                        <w:spacing w:after="0" w:line="276" w:lineRule="auto"/>
                        <w:rPr>
                          <w:rStyle w:val="Heading4Char"/>
                          <w:rFonts w:asciiTheme="minorHAnsi" w:eastAsiaTheme="minorHAnsi" w:hAnsiTheme="minorHAnsi" w:cstheme="minorBidi"/>
                          <w:iCs w:val="0"/>
                          <w:caps w:val="0"/>
                          <w:color w:val="000000" w:themeColor="text1"/>
                          <w:sz w:val="32"/>
                          <w:szCs w:val="32"/>
                          <w:lang w:eastAsia="en-US"/>
                        </w:rPr>
                      </w:pPr>
                      <w:r w:rsidRPr="003427CF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CERTIFICATION</w:t>
                      </w:r>
                    </w:p>
                    <w:p w:rsidR="0052520B" w:rsidRPr="0013002C" w:rsidRDefault="0052520B" w:rsidP="00AE5F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13002C">
                        <w:rPr>
                          <w:rStyle w:val="Heading4Char"/>
                          <w:color w:val="000000" w:themeColor="text1"/>
                          <w:sz w:val="22"/>
                          <w:szCs w:val="22"/>
                        </w:rPr>
                        <w:t xml:space="preserve">Certificate on javascript programming | </w:t>
                      </w:r>
                      <w:r w:rsidRPr="0013002C">
                        <w:rPr>
                          <w:color w:val="000000" w:themeColor="text1"/>
                          <w:sz w:val="22"/>
                          <w:szCs w:val="22"/>
                        </w:rPr>
                        <w:t>Stydysection</w:t>
                      </w:r>
                    </w:p>
                    <w:p w:rsidR="0052520B" w:rsidRPr="0013002C" w:rsidRDefault="0052520B" w:rsidP="00AE5F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13002C">
                        <w:rPr>
                          <w:rStyle w:val="Heading4Char"/>
                          <w:color w:val="000000" w:themeColor="text1"/>
                          <w:sz w:val="22"/>
                          <w:szCs w:val="22"/>
                        </w:rPr>
                        <w:t xml:space="preserve">Jquery ui widget | </w:t>
                      </w:r>
                      <w:r w:rsidRPr="0013002C">
                        <w:rPr>
                          <w:color w:val="000000" w:themeColor="text1"/>
                          <w:sz w:val="22"/>
                          <w:szCs w:val="22"/>
                        </w:rPr>
                        <w:t>Udemy</w:t>
                      </w:r>
                    </w:p>
                    <w:p w:rsidR="0052520B" w:rsidRPr="0013002C" w:rsidRDefault="0052520B" w:rsidP="00AE5F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13002C">
                        <w:rPr>
                          <w:rStyle w:val="Heading4Char"/>
                          <w:color w:val="000000" w:themeColor="text1"/>
                          <w:sz w:val="22"/>
                          <w:szCs w:val="22"/>
                        </w:rPr>
                        <w:t xml:space="preserve">rapid usability research for ux | </w:t>
                      </w:r>
                      <w:r w:rsidRPr="0013002C">
                        <w:rPr>
                          <w:color w:val="000000" w:themeColor="text1"/>
                          <w:sz w:val="22"/>
                          <w:szCs w:val="22"/>
                        </w:rPr>
                        <w:t>Udemy</w:t>
                      </w:r>
                    </w:p>
                    <w:p w:rsidR="0052520B" w:rsidRPr="007C1794" w:rsidRDefault="0052520B" w:rsidP="00E02037">
                      <w:pPr>
                        <w:spacing w:after="0"/>
                        <w:rPr>
                          <w:color w:val="373737"/>
                        </w:rPr>
                      </w:pPr>
                    </w:p>
                    <w:p w:rsidR="0052520B" w:rsidRPr="007C1794" w:rsidRDefault="0052520B" w:rsidP="00E02037">
                      <w:pPr>
                        <w:spacing w:after="0"/>
                        <w:rPr>
                          <w:rFonts w:asciiTheme="majorHAnsi" w:eastAsiaTheme="majorEastAsia" w:hAnsiTheme="majorHAnsi" w:cstheme="majorBidi"/>
                          <w:b/>
                          <w:iCs/>
                          <w:caps/>
                          <w:color w:val="373737"/>
                          <w:sz w:val="22"/>
                          <w:szCs w:val="22"/>
                          <w:lang w:eastAsia="ja-JP"/>
                        </w:rPr>
                      </w:pPr>
                    </w:p>
                    <w:p w:rsidR="00484696" w:rsidRPr="007C1794" w:rsidRDefault="00484696" w:rsidP="00E02037">
                      <w:pPr>
                        <w:spacing w:after="0"/>
                        <w:rPr>
                          <w:rFonts w:asciiTheme="majorHAnsi" w:eastAsiaTheme="majorEastAsia" w:hAnsiTheme="majorHAnsi" w:cstheme="majorBidi"/>
                          <w:b/>
                          <w:iCs/>
                          <w:caps/>
                          <w:color w:val="373737"/>
                          <w:sz w:val="22"/>
                          <w:szCs w:val="22"/>
                          <w:lang w:eastAsia="ja-JP"/>
                        </w:rPr>
                      </w:pPr>
                      <w:r>
                        <w:t xml:space="preserve">     </w:t>
                      </w:r>
                    </w:p>
                    <w:p w:rsidR="0052520B" w:rsidRPr="007C1794" w:rsidRDefault="0052520B" w:rsidP="00380B57">
                      <w:pPr>
                        <w:spacing w:after="0"/>
                        <w:rPr>
                          <w:color w:val="373737"/>
                          <w:sz w:val="22"/>
                          <w:szCs w:val="22"/>
                        </w:rPr>
                      </w:pPr>
                    </w:p>
                    <w:p w:rsidR="0052520B" w:rsidRPr="007C1794" w:rsidRDefault="0052520B" w:rsidP="00D4187F">
                      <w:pPr>
                        <w:pStyle w:val="ContactInfo"/>
                        <w:rPr>
                          <w:color w:val="373737"/>
                        </w:rPr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781FE7" w:rsidRPr="003427CF">
        <w:rPr>
          <w:b/>
          <w:color w:val="000000" w:themeColor="text1"/>
          <w:sz w:val="32"/>
          <w:szCs w:val="32"/>
        </w:rPr>
        <w:t xml:space="preserve">WORK </w:t>
      </w:r>
      <w:r w:rsidR="005F2C03" w:rsidRPr="003427CF">
        <w:rPr>
          <w:b/>
          <w:color w:val="000000" w:themeColor="text1"/>
          <w:sz w:val="32"/>
          <w:szCs w:val="32"/>
        </w:rPr>
        <w:t xml:space="preserve">EXPERIENCE </w:t>
      </w:r>
    </w:p>
    <w:p w:rsidR="008711B3" w:rsidRPr="0013002C" w:rsidRDefault="003C174C" w:rsidP="000216EE">
      <w:pPr>
        <w:spacing w:after="0"/>
        <w:rPr>
          <w:b/>
          <w:color w:val="000000" w:themeColor="text1"/>
          <w:sz w:val="22"/>
          <w:szCs w:val="22"/>
        </w:rPr>
      </w:pPr>
      <w:r w:rsidRPr="0013002C">
        <w:rPr>
          <w:b/>
          <w:color w:val="000000" w:themeColor="text1"/>
          <w:sz w:val="22"/>
          <w:szCs w:val="22"/>
        </w:rPr>
        <w:t>Tiger IT</w:t>
      </w:r>
      <w:r w:rsidR="00B13F3F" w:rsidRPr="0013002C">
        <w:rPr>
          <w:b/>
          <w:color w:val="000000" w:themeColor="text1"/>
          <w:sz w:val="22"/>
          <w:szCs w:val="22"/>
        </w:rPr>
        <w:t xml:space="preserve"> Bangladesh Ltd</w:t>
      </w:r>
    </w:p>
    <w:p w:rsidR="00D70063" w:rsidRPr="0013002C" w:rsidRDefault="00F45B3D" w:rsidP="000216EE">
      <w:pPr>
        <w:spacing w:after="0"/>
        <w:rPr>
          <w:b/>
          <w:color w:val="000000" w:themeColor="text1"/>
          <w:sz w:val="22"/>
          <w:szCs w:val="22"/>
        </w:rPr>
      </w:pPr>
      <w:r w:rsidRPr="0013002C">
        <w:rPr>
          <w:b/>
          <w:color w:val="000000" w:themeColor="text1"/>
          <w:sz w:val="22"/>
          <w:szCs w:val="22"/>
        </w:rPr>
        <w:t>Front-End Engineer | UI</w:t>
      </w:r>
      <w:r w:rsidR="0068175B">
        <w:rPr>
          <w:b/>
          <w:color w:val="000000" w:themeColor="text1"/>
          <w:sz w:val="22"/>
          <w:szCs w:val="22"/>
        </w:rPr>
        <w:t xml:space="preserve"> Developer</w:t>
      </w:r>
    </w:p>
    <w:p w:rsidR="00D70063" w:rsidRPr="0013002C" w:rsidRDefault="00BF5158" w:rsidP="000216EE">
      <w:pPr>
        <w:spacing w:after="0"/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13002C">
        <w:rPr>
          <w:rFonts w:asciiTheme="majorHAnsi" w:hAnsiTheme="majorHAnsi"/>
          <w:b/>
          <w:color w:val="000000" w:themeColor="text1"/>
          <w:sz w:val="22"/>
          <w:szCs w:val="22"/>
        </w:rPr>
        <w:t>May 2019</w:t>
      </w:r>
      <w:r w:rsidR="00556717" w:rsidRPr="0013002C">
        <w:rPr>
          <w:rFonts w:asciiTheme="majorHAnsi" w:hAnsiTheme="majorHAnsi"/>
          <w:b/>
          <w:color w:val="000000" w:themeColor="text1"/>
          <w:sz w:val="22"/>
          <w:szCs w:val="22"/>
        </w:rPr>
        <w:t>-present</w:t>
      </w:r>
    </w:p>
    <w:p w:rsidR="005E1B89" w:rsidRPr="0013002C" w:rsidRDefault="005E1B89" w:rsidP="00AE5F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  <w:sz w:val="22"/>
          <w:szCs w:val="22"/>
        </w:rPr>
      </w:pPr>
      <w:r w:rsidRPr="0013002C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Building websit</w:t>
      </w:r>
      <w:r w:rsidR="00E2201C" w:rsidRPr="0013002C">
        <w:rPr>
          <w:rStyle w:val="fontstyle01"/>
          <w:rFonts w:asciiTheme="minorHAnsi" w:hAnsiTheme="minorHAnsi" w:cstheme="minorHAnsi"/>
          <w:color w:val="000000" w:themeColor="text1"/>
          <w:sz w:val="22"/>
          <w:szCs w:val="22"/>
        </w:rPr>
        <w:t>es and apps that are device responsive and usable</w:t>
      </w:r>
    </w:p>
    <w:p w:rsidR="001B03F4" w:rsidRPr="0013002C" w:rsidRDefault="00617E74" w:rsidP="00AE5F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</w:pPr>
      <w:r w:rsidRPr="0013002C">
        <w:rPr>
          <w:rFonts w:ascii="Segoe UI" w:hAnsi="Segoe UI" w:cs="Segoe UI"/>
          <w:sz w:val="22"/>
          <w:szCs w:val="22"/>
          <w:shd w:val="clear" w:color="auto" w:fill="FFFFFF"/>
        </w:rPr>
        <w:t>Consuming and integrating restful APIs in a JS application.</w:t>
      </w:r>
    </w:p>
    <w:p w:rsidR="00617E74" w:rsidRPr="006B2DBD" w:rsidRDefault="00617E74" w:rsidP="00AE5F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</w:pPr>
      <w:r w:rsidRPr="0013002C">
        <w:rPr>
          <w:rFonts w:ascii="Segoe UI" w:hAnsi="Segoe UI" w:cs="Segoe UI"/>
          <w:sz w:val="22"/>
          <w:szCs w:val="22"/>
          <w:shd w:val="clear" w:color="auto" w:fill="FFFFFF"/>
        </w:rPr>
        <w:t>Optimize applications for maximum speed.</w:t>
      </w:r>
    </w:p>
    <w:p w:rsidR="006B2DBD" w:rsidRPr="006B2DBD" w:rsidRDefault="006B2DBD" w:rsidP="006B2DBD">
      <w:pPr>
        <w:spacing w:after="0" w:line="240" w:lineRule="auto"/>
        <w:jc w:val="both"/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</w:pPr>
    </w:p>
    <w:p w:rsidR="006B2DBD" w:rsidRPr="0013002C" w:rsidRDefault="002B2D6F" w:rsidP="006B2DBD">
      <w:pPr>
        <w:spacing w:after="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Freelance</w:t>
      </w:r>
      <w:r w:rsidR="00D05A90">
        <w:rPr>
          <w:b/>
          <w:color w:val="000000" w:themeColor="text1"/>
          <w:sz w:val="22"/>
          <w:szCs w:val="22"/>
        </w:rPr>
        <w:t>r</w:t>
      </w:r>
    </w:p>
    <w:p w:rsidR="006B2DBD" w:rsidRPr="0013002C" w:rsidRDefault="006B2DBD" w:rsidP="006B2DBD">
      <w:pPr>
        <w:spacing w:after="0"/>
        <w:rPr>
          <w:b/>
          <w:color w:val="000000" w:themeColor="text1"/>
          <w:sz w:val="22"/>
          <w:szCs w:val="22"/>
        </w:rPr>
      </w:pPr>
      <w:r w:rsidRPr="0013002C">
        <w:rPr>
          <w:b/>
          <w:color w:val="000000" w:themeColor="text1"/>
          <w:sz w:val="22"/>
          <w:szCs w:val="22"/>
        </w:rPr>
        <w:t>UI</w:t>
      </w:r>
      <w:r>
        <w:rPr>
          <w:b/>
          <w:color w:val="000000" w:themeColor="text1"/>
          <w:sz w:val="22"/>
          <w:szCs w:val="22"/>
        </w:rPr>
        <w:t xml:space="preserve"> Developer</w:t>
      </w:r>
    </w:p>
    <w:p w:rsidR="006B2DBD" w:rsidRPr="0013002C" w:rsidRDefault="006B2DBD" w:rsidP="006B2DBD">
      <w:pPr>
        <w:spacing w:after="0"/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13002C">
        <w:rPr>
          <w:rFonts w:asciiTheme="majorHAnsi" w:hAnsiTheme="majorHAnsi"/>
          <w:b/>
          <w:color w:val="000000" w:themeColor="text1"/>
          <w:sz w:val="22"/>
          <w:szCs w:val="22"/>
        </w:rPr>
        <w:t>May 2019-present</w:t>
      </w:r>
    </w:p>
    <w:p w:rsidR="002C2E53" w:rsidRPr="0023141E" w:rsidRDefault="002C2E53" w:rsidP="0023141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 w:themeColor="text1"/>
        </w:rPr>
      </w:pPr>
      <w:r w:rsidRPr="0023141E">
        <w:rPr>
          <w:rFonts w:asciiTheme="majorHAnsi" w:eastAsia="Times New Roman" w:hAnsiTheme="majorHAnsi" w:cstheme="majorHAnsi"/>
          <w:color w:val="000000" w:themeColor="text1"/>
        </w:rPr>
        <w:t>Hand coding HTML5 and CSS3 also Test code across platforms and browsers</w:t>
      </w:r>
      <w:r w:rsidR="0023141E">
        <w:rPr>
          <w:rFonts w:asciiTheme="majorHAnsi" w:eastAsia="Times New Roman" w:hAnsiTheme="majorHAnsi" w:cstheme="majorHAnsi"/>
          <w:color w:val="000000" w:themeColor="text1"/>
        </w:rPr>
        <w:t>.</w:t>
      </w:r>
    </w:p>
    <w:p w:rsidR="002C2E53" w:rsidRPr="0023141E" w:rsidRDefault="002C2E53" w:rsidP="0023141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 w:themeColor="text1"/>
        </w:rPr>
      </w:pPr>
      <w:r w:rsidRPr="0023141E">
        <w:rPr>
          <w:rFonts w:asciiTheme="majorHAnsi" w:eastAsia="Times New Roman" w:hAnsiTheme="majorHAnsi" w:cstheme="majorHAnsi"/>
          <w:color w:val="000000" w:themeColor="text1"/>
        </w:rPr>
        <w:t>Responsive Design on to develop user interface on web and mobile</w:t>
      </w:r>
      <w:r w:rsidR="0023141E">
        <w:rPr>
          <w:rFonts w:asciiTheme="majorHAnsi" w:eastAsia="Times New Roman" w:hAnsiTheme="majorHAnsi" w:cstheme="majorHAnsi"/>
          <w:color w:val="000000" w:themeColor="text1"/>
        </w:rPr>
        <w:t>.</w:t>
      </w:r>
    </w:p>
    <w:p w:rsidR="008C0561" w:rsidRDefault="002C2E53" w:rsidP="0023141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000000" w:themeColor="text1"/>
        </w:rPr>
      </w:pPr>
      <w:r w:rsidRPr="0023141E">
        <w:rPr>
          <w:rFonts w:asciiTheme="majorHAnsi" w:eastAsia="Times New Roman" w:hAnsiTheme="majorHAnsi" w:cstheme="majorHAnsi"/>
          <w:color w:val="000000" w:themeColor="text1"/>
        </w:rPr>
        <w:t>Slicing and enhancing of PSD files, creating pixel -perfect renderings.</w:t>
      </w:r>
    </w:p>
    <w:p w:rsidR="0023141E" w:rsidRPr="0023141E" w:rsidRDefault="0023141E" w:rsidP="0023141E">
      <w:pPr>
        <w:pStyle w:val="ListParagraph"/>
        <w:spacing w:after="0" w:line="240" w:lineRule="auto"/>
        <w:ind w:left="1490"/>
        <w:jc w:val="both"/>
        <w:rPr>
          <w:rFonts w:asciiTheme="majorHAnsi" w:eastAsia="Times New Roman" w:hAnsiTheme="majorHAnsi" w:cstheme="majorHAnsi"/>
          <w:color w:val="000000" w:themeColor="text1"/>
        </w:rPr>
      </w:pPr>
    </w:p>
    <w:p w:rsidR="00704D82" w:rsidRDefault="00396553" w:rsidP="00501588">
      <w:pPr>
        <w:spacing w:after="0" w:line="276" w:lineRule="auto"/>
        <w:rPr>
          <w:b/>
          <w:color w:val="514DAA" w:themeColor="accent2" w:themeShade="BF"/>
          <w:sz w:val="32"/>
          <w:szCs w:val="32"/>
        </w:rPr>
      </w:pPr>
      <w:r w:rsidRPr="003427CF">
        <w:rPr>
          <w:b/>
          <w:color w:val="000000" w:themeColor="text1"/>
          <w:sz w:val="32"/>
          <w:szCs w:val="32"/>
        </w:rPr>
        <w:t>PROJECT</w:t>
      </w:r>
    </w:p>
    <w:p w:rsidR="000C421F" w:rsidRPr="00E2201C" w:rsidRDefault="000C421F" w:rsidP="000216EE">
      <w:pPr>
        <w:spacing w:after="0"/>
        <w:rPr>
          <w:rFonts w:cstheme="minorHAnsi"/>
          <w:color w:val="000000" w:themeColor="text1"/>
        </w:rPr>
      </w:pPr>
      <w:r w:rsidRPr="00E2201C">
        <w:rPr>
          <w:rStyle w:val="Heading4Char"/>
          <w:rFonts w:asciiTheme="minorHAnsi" w:hAnsiTheme="minorHAnsi" w:cstheme="minorHAnsi"/>
          <w:color w:val="000000" w:themeColor="text1"/>
          <w:sz w:val="24"/>
        </w:rPr>
        <w:t xml:space="preserve">Hrm </w:t>
      </w:r>
      <w:r w:rsidR="00556717" w:rsidRPr="00E2201C">
        <w:rPr>
          <w:rStyle w:val="Heading4Char"/>
          <w:rFonts w:asciiTheme="minorHAnsi" w:hAnsiTheme="minorHAnsi" w:cstheme="minorHAnsi"/>
          <w:color w:val="000000" w:themeColor="text1"/>
          <w:sz w:val="24"/>
        </w:rPr>
        <w:t>Management</w:t>
      </w:r>
      <w:r w:rsidR="00556717" w:rsidRPr="00E2201C">
        <w:rPr>
          <w:rFonts w:cstheme="minorHAnsi"/>
          <w:color w:val="000000" w:themeColor="text1"/>
        </w:rPr>
        <w:t xml:space="preserve"> </w:t>
      </w:r>
      <w:r w:rsidR="00380B57" w:rsidRPr="00E2201C">
        <w:rPr>
          <w:rStyle w:val="Heading4Char"/>
          <w:rFonts w:asciiTheme="minorHAnsi" w:hAnsiTheme="minorHAnsi" w:cstheme="minorHAnsi"/>
          <w:color w:val="000000" w:themeColor="text1"/>
          <w:sz w:val="24"/>
        </w:rPr>
        <w:t>(web)</w:t>
      </w:r>
    </w:p>
    <w:p w:rsidR="004B3060" w:rsidRPr="0013002C" w:rsidRDefault="004B3060" w:rsidP="00AE5FB3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0013002C">
        <w:rPr>
          <w:color w:val="000000" w:themeColor="text1"/>
          <w:sz w:val="22"/>
          <w:szCs w:val="22"/>
        </w:rPr>
        <w:t>Design and develop this system for gathering all the employee information in one tool.</w:t>
      </w:r>
    </w:p>
    <w:p w:rsidR="00EA30FB" w:rsidRPr="0013002C" w:rsidRDefault="00EA30FB" w:rsidP="00AE5FB3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0013002C">
        <w:rPr>
          <w:color w:val="000000" w:themeColor="text1"/>
          <w:sz w:val="22"/>
          <w:szCs w:val="22"/>
        </w:rPr>
        <w:t>Employee day to day, monthly and yearly attendance, leave, working hour information etc.</w:t>
      </w:r>
    </w:p>
    <w:p w:rsidR="00EA30FB" w:rsidRPr="0013002C" w:rsidRDefault="00EA30FB" w:rsidP="00AE5FB3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0013002C">
        <w:rPr>
          <w:color w:val="000000" w:themeColor="text1"/>
          <w:sz w:val="22"/>
          <w:szCs w:val="22"/>
        </w:rPr>
        <w:t>Searching system for getting details and update.</w:t>
      </w:r>
    </w:p>
    <w:p w:rsidR="00EA30FB" w:rsidRPr="0013002C" w:rsidRDefault="00EA30FB" w:rsidP="00AE5FB3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  <w:sz w:val="22"/>
          <w:szCs w:val="22"/>
        </w:rPr>
      </w:pPr>
      <w:r w:rsidRPr="0013002C">
        <w:rPr>
          <w:color w:val="000000" w:themeColor="text1"/>
          <w:sz w:val="22"/>
          <w:szCs w:val="22"/>
        </w:rPr>
        <w:t>Report generating system using Jasper report tool etc.</w:t>
      </w:r>
    </w:p>
    <w:p w:rsidR="00D75DC6" w:rsidRPr="0013002C" w:rsidRDefault="00D75DC6" w:rsidP="00D75DC6">
      <w:pPr>
        <w:pStyle w:val="ListParagraph"/>
        <w:ind w:left="1440"/>
        <w:rPr>
          <w:color w:val="374041" w:themeColor="accent6" w:themeShade="80"/>
          <w:sz w:val="22"/>
          <w:szCs w:val="22"/>
        </w:rPr>
      </w:pPr>
      <w:r w:rsidRPr="0013002C">
        <w:rPr>
          <w:color w:val="374041" w:themeColor="accent6" w:themeShade="80"/>
          <w:sz w:val="22"/>
          <w:szCs w:val="22"/>
        </w:rPr>
        <w:t>TECH STACK: HTML, CSS, JAVASCRIPT, JAVA</w:t>
      </w:r>
      <w:r w:rsidR="00110AC1" w:rsidRPr="0013002C">
        <w:rPr>
          <w:color w:val="374041" w:themeColor="accent6" w:themeShade="80"/>
          <w:sz w:val="22"/>
          <w:szCs w:val="22"/>
        </w:rPr>
        <w:t>,</w:t>
      </w:r>
      <w:r w:rsidR="00050587" w:rsidRPr="0013002C">
        <w:rPr>
          <w:color w:val="374041" w:themeColor="accent6" w:themeShade="80"/>
          <w:sz w:val="22"/>
          <w:szCs w:val="22"/>
        </w:rPr>
        <w:t xml:space="preserve"> </w:t>
      </w:r>
      <w:r w:rsidR="00110AC1" w:rsidRPr="0013002C">
        <w:rPr>
          <w:color w:val="374041" w:themeColor="accent6" w:themeShade="80"/>
          <w:sz w:val="22"/>
          <w:szCs w:val="22"/>
        </w:rPr>
        <w:t>JSP</w:t>
      </w:r>
    </w:p>
    <w:p w:rsidR="00EA30FB" w:rsidRPr="00E2201C" w:rsidRDefault="00EA30FB" w:rsidP="00EA30FB">
      <w:pPr>
        <w:spacing w:after="0"/>
        <w:rPr>
          <w:rFonts w:asciiTheme="majorHAnsi" w:hAnsiTheme="majorHAnsi" w:cstheme="majorHAnsi"/>
          <w:color w:val="000000" w:themeColor="text1"/>
        </w:rPr>
      </w:pPr>
      <w:r w:rsidRPr="00E2201C">
        <w:rPr>
          <w:rStyle w:val="Heading4Char"/>
          <w:rFonts w:cstheme="majorHAnsi"/>
          <w:color w:val="000000" w:themeColor="text1"/>
          <w:sz w:val="24"/>
        </w:rPr>
        <w:t>action TRacker</w:t>
      </w:r>
      <w:r w:rsidR="00380B57" w:rsidRPr="00E2201C">
        <w:rPr>
          <w:rStyle w:val="Heading4Char"/>
          <w:rFonts w:cstheme="majorHAnsi"/>
          <w:color w:val="000000" w:themeColor="text1"/>
          <w:sz w:val="24"/>
        </w:rPr>
        <w:t xml:space="preserve"> </w:t>
      </w:r>
      <w:r w:rsidRPr="00E2201C">
        <w:rPr>
          <w:rStyle w:val="Heading4Char"/>
          <w:rFonts w:cstheme="majorHAnsi"/>
          <w:color w:val="000000" w:themeColor="text1"/>
          <w:sz w:val="24"/>
        </w:rPr>
        <w:t>(web &amp; app)</w:t>
      </w:r>
    </w:p>
    <w:p w:rsidR="00EA30FB" w:rsidRPr="0013002C" w:rsidRDefault="00EA30FB" w:rsidP="00AE5FB3">
      <w:pPr>
        <w:pStyle w:val="ListParagraph"/>
        <w:numPr>
          <w:ilvl w:val="0"/>
          <w:numId w:val="4"/>
        </w:numPr>
        <w:rPr>
          <w:color w:val="000000" w:themeColor="text1"/>
          <w:sz w:val="22"/>
          <w:szCs w:val="22"/>
        </w:rPr>
      </w:pPr>
      <w:r w:rsidRPr="0013002C">
        <w:rPr>
          <w:color w:val="000000" w:themeColor="text1"/>
          <w:sz w:val="22"/>
          <w:szCs w:val="22"/>
        </w:rPr>
        <w:t>Issue and Problem wise project create and assign team member.</w:t>
      </w:r>
    </w:p>
    <w:p w:rsidR="00EA30FB" w:rsidRPr="0013002C" w:rsidRDefault="00EA30FB" w:rsidP="00AE5FB3">
      <w:pPr>
        <w:pStyle w:val="ListParagraph"/>
        <w:numPr>
          <w:ilvl w:val="0"/>
          <w:numId w:val="4"/>
        </w:numPr>
        <w:rPr>
          <w:color w:val="000000" w:themeColor="text1"/>
          <w:sz w:val="22"/>
          <w:szCs w:val="22"/>
        </w:rPr>
      </w:pPr>
      <w:r w:rsidRPr="0013002C">
        <w:rPr>
          <w:color w:val="000000" w:themeColor="text1"/>
          <w:sz w:val="22"/>
          <w:szCs w:val="22"/>
        </w:rPr>
        <w:t>Chatting with manager, owner and employee based on authentication.</w:t>
      </w:r>
    </w:p>
    <w:p w:rsidR="004C6FB0" w:rsidRPr="0013002C" w:rsidRDefault="00EA30FB" w:rsidP="00AE5FB3">
      <w:pPr>
        <w:pStyle w:val="ListParagraph"/>
        <w:numPr>
          <w:ilvl w:val="0"/>
          <w:numId w:val="4"/>
        </w:numPr>
        <w:spacing w:after="0" w:line="360" w:lineRule="auto"/>
        <w:rPr>
          <w:color w:val="000000" w:themeColor="text1"/>
          <w:sz w:val="22"/>
          <w:szCs w:val="22"/>
        </w:rPr>
      </w:pPr>
      <w:r w:rsidRPr="0013002C">
        <w:rPr>
          <w:color w:val="000000" w:themeColor="text1"/>
          <w:sz w:val="22"/>
          <w:szCs w:val="22"/>
        </w:rPr>
        <w:t>Collaboration With team based on project issue.</w:t>
      </w:r>
    </w:p>
    <w:p w:rsidR="004C6FB0" w:rsidRPr="0013002C" w:rsidRDefault="004C6FB0" w:rsidP="004C6FB0">
      <w:pPr>
        <w:pStyle w:val="ListParagraph"/>
        <w:ind w:left="1440"/>
        <w:rPr>
          <w:color w:val="374041" w:themeColor="accent6" w:themeShade="80"/>
          <w:sz w:val="22"/>
          <w:szCs w:val="22"/>
        </w:rPr>
      </w:pPr>
      <w:r w:rsidRPr="0013002C">
        <w:rPr>
          <w:color w:val="374041" w:themeColor="accent6" w:themeShade="80"/>
          <w:sz w:val="22"/>
          <w:szCs w:val="22"/>
        </w:rPr>
        <w:t xml:space="preserve">TECH STACK: REACT, IONIC, </w:t>
      </w:r>
      <w:r w:rsidR="00392355" w:rsidRPr="0013002C">
        <w:rPr>
          <w:color w:val="374041" w:themeColor="accent6" w:themeShade="80"/>
          <w:sz w:val="22"/>
          <w:szCs w:val="22"/>
        </w:rPr>
        <w:t>S</w:t>
      </w:r>
      <w:r w:rsidRPr="0013002C">
        <w:rPr>
          <w:color w:val="374041" w:themeColor="accent6" w:themeShade="80"/>
          <w:sz w:val="22"/>
          <w:szCs w:val="22"/>
        </w:rPr>
        <w:t>CSS</w:t>
      </w:r>
    </w:p>
    <w:p w:rsidR="00EA30FB" w:rsidRPr="00E2201C" w:rsidRDefault="00EA30FB" w:rsidP="00EA30FB">
      <w:pPr>
        <w:spacing w:after="0"/>
        <w:rPr>
          <w:rFonts w:asciiTheme="majorHAnsi" w:hAnsiTheme="majorHAnsi" w:cstheme="majorHAnsi"/>
          <w:color w:val="000000" w:themeColor="text1"/>
        </w:rPr>
      </w:pPr>
      <w:r w:rsidRPr="00E2201C">
        <w:rPr>
          <w:rStyle w:val="Heading4Char"/>
          <w:rFonts w:cstheme="majorHAnsi"/>
          <w:color w:val="000000" w:themeColor="text1"/>
          <w:sz w:val="24"/>
        </w:rPr>
        <w:t>F</w:t>
      </w:r>
      <w:r w:rsidR="009B450D" w:rsidRPr="00E2201C">
        <w:rPr>
          <w:rStyle w:val="Heading4Char"/>
          <w:rFonts w:cstheme="majorHAnsi"/>
          <w:color w:val="000000" w:themeColor="text1"/>
          <w:sz w:val="24"/>
        </w:rPr>
        <w:t xml:space="preserve">ORUM </w:t>
      </w:r>
      <w:hyperlink r:id="rId23" w:history="1">
        <w:r w:rsidR="009B450D" w:rsidRPr="00E2201C">
          <w:rPr>
            <w:rStyle w:val="Hyperlink"/>
            <w:rFonts w:eastAsiaTheme="majorEastAsia" w:cstheme="minorHAnsi"/>
            <w:color w:val="000000" w:themeColor="text1"/>
            <w:u w:val="none"/>
            <w:lang w:eastAsia="ja-JP"/>
          </w:rPr>
          <w:t>(Demo)</w:t>
        </w:r>
      </w:hyperlink>
    </w:p>
    <w:p w:rsidR="00EA30FB" w:rsidRPr="0013002C" w:rsidRDefault="00EA30FB" w:rsidP="00AE5FB3">
      <w:pPr>
        <w:pStyle w:val="ListParagraph"/>
        <w:numPr>
          <w:ilvl w:val="0"/>
          <w:numId w:val="5"/>
        </w:numPr>
        <w:spacing w:after="0"/>
        <w:rPr>
          <w:color w:val="000000" w:themeColor="text1"/>
          <w:sz w:val="22"/>
          <w:szCs w:val="22"/>
        </w:rPr>
      </w:pPr>
      <w:r w:rsidRPr="0013002C">
        <w:rPr>
          <w:color w:val="000000" w:themeColor="text1"/>
          <w:sz w:val="22"/>
          <w:szCs w:val="22"/>
        </w:rPr>
        <w:t xml:space="preserve">Developing forum </w:t>
      </w:r>
      <w:r w:rsidR="00456972" w:rsidRPr="0013002C">
        <w:rPr>
          <w:color w:val="000000" w:themeColor="text1"/>
          <w:sz w:val="22"/>
          <w:szCs w:val="22"/>
        </w:rPr>
        <w:t xml:space="preserve">Template </w:t>
      </w:r>
      <w:r w:rsidRPr="0013002C">
        <w:rPr>
          <w:color w:val="000000" w:themeColor="text1"/>
          <w:sz w:val="22"/>
          <w:szCs w:val="22"/>
        </w:rPr>
        <w:t>us</w:t>
      </w:r>
      <w:r w:rsidR="00B15243">
        <w:rPr>
          <w:color w:val="000000" w:themeColor="text1"/>
          <w:sz w:val="22"/>
          <w:szCs w:val="22"/>
        </w:rPr>
        <w:t>ing HTML, CSS, Bootstrap, and Jq</w:t>
      </w:r>
      <w:r w:rsidRPr="0013002C">
        <w:rPr>
          <w:color w:val="000000" w:themeColor="text1"/>
          <w:sz w:val="22"/>
          <w:szCs w:val="22"/>
        </w:rPr>
        <w:t xml:space="preserve">uery. Design with your posting question and separate different category like recent, most response, and recent answer. </w:t>
      </w:r>
    </w:p>
    <w:p w:rsidR="003B12FF" w:rsidRPr="001610B5" w:rsidRDefault="003B12FF" w:rsidP="001610B5">
      <w:pPr>
        <w:spacing w:after="0" w:line="240" w:lineRule="auto"/>
        <w:jc w:val="both"/>
        <w:rPr>
          <w:rFonts w:asciiTheme="majorHAnsi" w:hAnsiTheme="majorHAnsi" w:cstheme="majorHAnsi"/>
          <w:color w:val="373737"/>
        </w:rPr>
      </w:pPr>
    </w:p>
    <w:p w:rsidR="003B12FF" w:rsidRPr="007C1794" w:rsidRDefault="003B12FF" w:rsidP="003B12FF">
      <w:pPr>
        <w:pStyle w:val="ListParagraph"/>
        <w:spacing w:after="0" w:line="240" w:lineRule="auto"/>
        <w:ind w:left="1080"/>
        <w:jc w:val="both"/>
        <w:rPr>
          <w:rFonts w:asciiTheme="majorHAnsi" w:hAnsiTheme="majorHAnsi" w:cstheme="majorHAnsi"/>
          <w:color w:val="373737"/>
        </w:rPr>
      </w:pPr>
    </w:p>
    <w:sectPr w:rsidR="003B12FF" w:rsidRPr="007C1794" w:rsidSect="003F6384">
      <w:headerReference w:type="default" r:id="rId24"/>
      <w:pgSz w:w="11907" w:h="16839" w:code="9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48B" w:rsidRDefault="00F8248B" w:rsidP="00187B92">
      <w:pPr>
        <w:spacing w:after="0" w:line="240" w:lineRule="auto"/>
      </w:pPr>
      <w:r>
        <w:separator/>
      </w:r>
    </w:p>
  </w:endnote>
  <w:endnote w:type="continuationSeparator" w:id="0">
    <w:p w:rsidR="00F8248B" w:rsidRDefault="00F8248B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48B" w:rsidRDefault="00F8248B" w:rsidP="00187B92">
      <w:pPr>
        <w:spacing w:after="0" w:line="240" w:lineRule="auto"/>
      </w:pPr>
      <w:r>
        <w:separator/>
      </w:r>
    </w:p>
  </w:footnote>
  <w:footnote w:type="continuationSeparator" w:id="0">
    <w:p w:rsidR="00F8248B" w:rsidRDefault="00F8248B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52520B" w:rsidRDefault="0052520B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val="en-GB" w:eastAsia="en-GB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6396D0C6" wp14:editId="2BD41A7E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664845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593470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70"/>
                              </w:tblGrid>
                              <w:tr w:rsidR="0052520B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p w:rsidR="0052520B" w:rsidRPr="00187B92" w:rsidRDefault="0052520B" w:rsidP="00187B92">
                                    <w:pPr>
                                      <w:pStyle w:val="Title"/>
                                    </w:pPr>
                                    <w:r>
                                      <w:t>ted mcgowan</w:t>
                                    </w:r>
                                  </w:p>
                                  <w:p w:rsidR="0052520B" w:rsidRPr="00970D57" w:rsidRDefault="0052520B" w:rsidP="0052520B">
                                    <w:pPr>
                                      <w:pStyle w:val="Subtitle"/>
                                    </w:pPr>
                                    <w:r>
                                      <w:t>office manager</w:t>
                                    </w:r>
                                  </w:p>
                                </w:tc>
                              </w:tr>
                            </w:tbl>
                            <w:p w:rsidR="0052520B" w:rsidRDefault="0052520B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396D0C6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593470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70"/>
                        </w:tblGrid>
                        <w:tr w:rsidR="0052520B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p w:rsidR="0052520B" w:rsidRPr="00187B92" w:rsidRDefault="0052520B" w:rsidP="00187B92">
                              <w:pPr>
                                <w:pStyle w:val="Title"/>
                              </w:pPr>
                              <w:r>
                                <w:t>ted mcgowan</w:t>
                              </w:r>
                            </w:p>
                            <w:p w:rsidR="0052520B" w:rsidRPr="00970D57" w:rsidRDefault="0052520B" w:rsidP="0052520B">
                              <w:pPr>
                                <w:pStyle w:val="Subtitle"/>
                              </w:pPr>
                              <w:r>
                                <w:t>office manager</w:t>
                              </w:r>
                            </w:p>
                          </w:tc>
                        </w:tr>
                      </w:tbl>
                      <w:p w:rsidR="0052520B" w:rsidRDefault="0052520B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91E64"/>
    <w:multiLevelType w:val="hybridMultilevel"/>
    <w:tmpl w:val="E2020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8561A0"/>
    <w:multiLevelType w:val="hybridMultilevel"/>
    <w:tmpl w:val="3C60B3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F36CA8"/>
    <w:multiLevelType w:val="hybridMultilevel"/>
    <w:tmpl w:val="6C4C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C1F68"/>
    <w:multiLevelType w:val="hybridMultilevel"/>
    <w:tmpl w:val="24789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47F83"/>
    <w:multiLevelType w:val="hybridMultilevel"/>
    <w:tmpl w:val="10BE8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F89224F"/>
    <w:multiLevelType w:val="hybridMultilevel"/>
    <w:tmpl w:val="8E6AF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7387A0F"/>
    <w:multiLevelType w:val="hybridMultilevel"/>
    <w:tmpl w:val="B6AA2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246D27"/>
    <w:multiLevelType w:val="hybridMultilevel"/>
    <w:tmpl w:val="1AB6F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877E75"/>
    <w:multiLevelType w:val="hybridMultilevel"/>
    <w:tmpl w:val="F8DEE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7B284E"/>
    <w:multiLevelType w:val="hybridMultilevel"/>
    <w:tmpl w:val="26723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D72D47"/>
    <w:multiLevelType w:val="hybridMultilevel"/>
    <w:tmpl w:val="45A2B274"/>
    <w:lvl w:ilvl="0" w:tplc="08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9"/>
  </w:num>
  <w:num w:numId="9">
    <w:abstractNumId w:val="8"/>
  </w:num>
  <w:num w:numId="10">
    <w:abstractNumId w:val="3"/>
  </w:num>
  <w:num w:numId="11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5F"/>
    <w:rsid w:val="000148B0"/>
    <w:rsid w:val="000216EE"/>
    <w:rsid w:val="0003146A"/>
    <w:rsid w:val="00050587"/>
    <w:rsid w:val="0006397F"/>
    <w:rsid w:val="00066B3E"/>
    <w:rsid w:val="000A1457"/>
    <w:rsid w:val="000A2E24"/>
    <w:rsid w:val="000A4A5F"/>
    <w:rsid w:val="000A5A5F"/>
    <w:rsid w:val="000A7BCE"/>
    <w:rsid w:val="000B277A"/>
    <w:rsid w:val="000C421F"/>
    <w:rsid w:val="000D0464"/>
    <w:rsid w:val="000E0BCC"/>
    <w:rsid w:val="000E1454"/>
    <w:rsid w:val="00110AC1"/>
    <w:rsid w:val="0013002C"/>
    <w:rsid w:val="00132ACC"/>
    <w:rsid w:val="001340F5"/>
    <w:rsid w:val="001412AF"/>
    <w:rsid w:val="00144147"/>
    <w:rsid w:val="00157B6F"/>
    <w:rsid w:val="001610B5"/>
    <w:rsid w:val="00173733"/>
    <w:rsid w:val="00187B92"/>
    <w:rsid w:val="00191E7A"/>
    <w:rsid w:val="00193780"/>
    <w:rsid w:val="001B03F4"/>
    <w:rsid w:val="001E2B0B"/>
    <w:rsid w:val="00201D4E"/>
    <w:rsid w:val="0023141E"/>
    <w:rsid w:val="00252D53"/>
    <w:rsid w:val="00262E48"/>
    <w:rsid w:val="00263CB9"/>
    <w:rsid w:val="00264988"/>
    <w:rsid w:val="00267D2D"/>
    <w:rsid w:val="00274827"/>
    <w:rsid w:val="00293B83"/>
    <w:rsid w:val="0029737F"/>
    <w:rsid w:val="002B2D6F"/>
    <w:rsid w:val="002C0739"/>
    <w:rsid w:val="002C2E53"/>
    <w:rsid w:val="002D2972"/>
    <w:rsid w:val="002E0AD4"/>
    <w:rsid w:val="002F00A1"/>
    <w:rsid w:val="002F6A98"/>
    <w:rsid w:val="003427CF"/>
    <w:rsid w:val="003542B9"/>
    <w:rsid w:val="003549D9"/>
    <w:rsid w:val="00375B22"/>
    <w:rsid w:val="00376D22"/>
    <w:rsid w:val="00380B57"/>
    <w:rsid w:val="00381A62"/>
    <w:rsid w:val="0039212D"/>
    <w:rsid w:val="00392355"/>
    <w:rsid w:val="0039505A"/>
    <w:rsid w:val="00396553"/>
    <w:rsid w:val="003A579A"/>
    <w:rsid w:val="003B12FF"/>
    <w:rsid w:val="003B3A82"/>
    <w:rsid w:val="003B3EEA"/>
    <w:rsid w:val="003C1102"/>
    <w:rsid w:val="003C174C"/>
    <w:rsid w:val="003D0BDC"/>
    <w:rsid w:val="003D0D3E"/>
    <w:rsid w:val="003F1346"/>
    <w:rsid w:val="003F6384"/>
    <w:rsid w:val="0041203C"/>
    <w:rsid w:val="0041416B"/>
    <w:rsid w:val="004144DC"/>
    <w:rsid w:val="00431971"/>
    <w:rsid w:val="004410F3"/>
    <w:rsid w:val="00441B2A"/>
    <w:rsid w:val="0044748F"/>
    <w:rsid w:val="004557D9"/>
    <w:rsid w:val="00456972"/>
    <w:rsid w:val="00466F2B"/>
    <w:rsid w:val="004713A9"/>
    <w:rsid w:val="00484696"/>
    <w:rsid w:val="00486E5D"/>
    <w:rsid w:val="004A5A0C"/>
    <w:rsid w:val="004A6B6C"/>
    <w:rsid w:val="004B16FD"/>
    <w:rsid w:val="004B3060"/>
    <w:rsid w:val="004C6FB0"/>
    <w:rsid w:val="00501588"/>
    <w:rsid w:val="005015C0"/>
    <w:rsid w:val="00503996"/>
    <w:rsid w:val="00521CBE"/>
    <w:rsid w:val="00524B1D"/>
    <w:rsid w:val="0052520B"/>
    <w:rsid w:val="005252DB"/>
    <w:rsid w:val="00555F0A"/>
    <w:rsid w:val="005562EC"/>
    <w:rsid w:val="00556717"/>
    <w:rsid w:val="00571D54"/>
    <w:rsid w:val="005759B5"/>
    <w:rsid w:val="0057690F"/>
    <w:rsid w:val="00581FC8"/>
    <w:rsid w:val="005854F7"/>
    <w:rsid w:val="0059341A"/>
    <w:rsid w:val="005A26A6"/>
    <w:rsid w:val="005B1421"/>
    <w:rsid w:val="005C26D4"/>
    <w:rsid w:val="005E1B89"/>
    <w:rsid w:val="005F15A0"/>
    <w:rsid w:val="005F2C03"/>
    <w:rsid w:val="005F41D0"/>
    <w:rsid w:val="00610217"/>
    <w:rsid w:val="00612518"/>
    <w:rsid w:val="00617E74"/>
    <w:rsid w:val="00633368"/>
    <w:rsid w:val="00644D8B"/>
    <w:rsid w:val="006659CE"/>
    <w:rsid w:val="0068175B"/>
    <w:rsid w:val="00681CED"/>
    <w:rsid w:val="006941AE"/>
    <w:rsid w:val="006A3CE7"/>
    <w:rsid w:val="006A7746"/>
    <w:rsid w:val="006B2DBD"/>
    <w:rsid w:val="006B6D95"/>
    <w:rsid w:val="006E0431"/>
    <w:rsid w:val="006F059F"/>
    <w:rsid w:val="00704D82"/>
    <w:rsid w:val="00705612"/>
    <w:rsid w:val="00711140"/>
    <w:rsid w:val="007269FC"/>
    <w:rsid w:val="00737CEA"/>
    <w:rsid w:val="007500E8"/>
    <w:rsid w:val="00752774"/>
    <w:rsid w:val="00781FE7"/>
    <w:rsid w:val="0078538D"/>
    <w:rsid w:val="007A015B"/>
    <w:rsid w:val="007B52B7"/>
    <w:rsid w:val="007C1794"/>
    <w:rsid w:val="007C1CDC"/>
    <w:rsid w:val="007C408A"/>
    <w:rsid w:val="007E65CB"/>
    <w:rsid w:val="008106C3"/>
    <w:rsid w:val="00813C0F"/>
    <w:rsid w:val="0084050B"/>
    <w:rsid w:val="008471DF"/>
    <w:rsid w:val="00862886"/>
    <w:rsid w:val="00865148"/>
    <w:rsid w:val="008711B3"/>
    <w:rsid w:val="008879B4"/>
    <w:rsid w:val="00894CAE"/>
    <w:rsid w:val="008A2761"/>
    <w:rsid w:val="008A3962"/>
    <w:rsid w:val="008A69B0"/>
    <w:rsid w:val="008B69EF"/>
    <w:rsid w:val="008C0561"/>
    <w:rsid w:val="008C33FB"/>
    <w:rsid w:val="009025F5"/>
    <w:rsid w:val="00924331"/>
    <w:rsid w:val="00926E1D"/>
    <w:rsid w:val="00927057"/>
    <w:rsid w:val="00957BB3"/>
    <w:rsid w:val="0099321D"/>
    <w:rsid w:val="009B0E93"/>
    <w:rsid w:val="009B450D"/>
    <w:rsid w:val="009E3756"/>
    <w:rsid w:val="009E3850"/>
    <w:rsid w:val="009F6618"/>
    <w:rsid w:val="00A5768D"/>
    <w:rsid w:val="00A644EF"/>
    <w:rsid w:val="00A81EEF"/>
    <w:rsid w:val="00A91E59"/>
    <w:rsid w:val="00AA77EB"/>
    <w:rsid w:val="00AC4664"/>
    <w:rsid w:val="00AC7AD8"/>
    <w:rsid w:val="00AE5FB3"/>
    <w:rsid w:val="00AF2C67"/>
    <w:rsid w:val="00AF3432"/>
    <w:rsid w:val="00AF7BCF"/>
    <w:rsid w:val="00B11D80"/>
    <w:rsid w:val="00B13F3F"/>
    <w:rsid w:val="00B15243"/>
    <w:rsid w:val="00B178AB"/>
    <w:rsid w:val="00B21C57"/>
    <w:rsid w:val="00B2498F"/>
    <w:rsid w:val="00B259A5"/>
    <w:rsid w:val="00B27700"/>
    <w:rsid w:val="00B30FF4"/>
    <w:rsid w:val="00B46A0F"/>
    <w:rsid w:val="00B531AE"/>
    <w:rsid w:val="00B6227C"/>
    <w:rsid w:val="00B80525"/>
    <w:rsid w:val="00B80856"/>
    <w:rsid w:val="00B86CB1"/>
    <w:rsid w:val="00BA3C67"/>
    <w:rsid w:val="00BB59D6"/>
    <w:rsid w:val="00BE783B"/>
    <w:rsid w:val="00BF5158"/>
    <w:rsid w:val="00C0140A"/>
    <w:rsid w:val="00C03B34"/>
    <w:rsid w:val="00C04275"/>
    <w:rsid w:val="00C22510"/>
    <w:rsid w:val="00C244F3"/>
    <w:rsid w:val="00C25ACE"/>
    <w:rsid w:val="00C33810"/>
    <w:rsid w:val="00C44D1D"/>
    <w:rsid w:val="00C47F5B"/>
    <w:rsid w:val="00C65764"/>
    <w:rsid w:val="00C7655E"/>
    <w:rsid w:val="00C82E0E"/>
    <w:rsid w:val="00CC0250"/>
    <w:rsid w:val="00CC7BF0"/>
    <w:rsid w:val="00CE3678"/>
    <w:rsid w:val="00CE3B63"/>
    <w:rsid w:val="00D05A90"/>
    <w:rsid w:val="00D1599B"/>
    <w:rsid w:val="00D202C7"/>
    <w:rsid w:val="00D22986"/>
    <w:rsid w:val="00D229DA"/>
    <w:rsid w:val="00D34914"/>
    <w:rsid w:val="00D4187F"/>
    <w:rsid w:val="00D460EA"/>
    <w:rsid w:val="00D70063"/>
    <w:rsid w:val="00D75DC6"/>
    <w:rsid w:val="00D870C5"/>
    <w:rsid w:val="00DB2C5E"/>
    <w:rsid w:val="00DD04F0"/>
    <w:rsid w:val="00DF5900"/>
    <w:rsid w:val="00DF7D3D"/>
    <w:rsid w:val="00E02037"/>
    <w:rsid w:val="00E10922"/>
    <w:rsid w:val="00E120A2"/>
    <w:rsid w:val="00E2201C"/>
    <w:rsid w:val="00E238ED"/>
    <w:rsid w:val="00E37F3F"/>
    <w:rsid w:val="00E41A5B"/>
    <w:rsid w:val="00E52DD1"/>
    <w:rsid w:val="00E85121"/>
    <w:rsid w:val="00E91588"/>
    <w:rsid w:val="00E937B3"/>
    <w:rsid w:val="00E970D0"/>
    <w:rsid w:val="00EA0BE6"/>
    <w:rsid w:val="00EA30FB"/>
    <w:rsid w:val="00EC0D92"/>
    <w:rsid w:val="00EC572F"/>
    <w:rsid w:val="00EC6641"/>
    <w:rsid w:val="00F10E71"/>
    <w:rsid w:val="00F24F1D"/>
    <w:rsid w:val="00F45B3D"/>
    <w:rsid w:val="00F60520"/>
    <w:rsid w:val="00F7321C"/>
    <w:rsid w:val="00F8248B"/>
    <w:rsid w:val="00FD4EE6"/>
    <w:rsid w:val="00FD7C04"/>
    <w:rsid w:val="00FE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593470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593470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593470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593470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A5A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347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593470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593470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593470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593470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593470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593470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593470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593470" w:themeColor="accent1" w:themeShade="80"/>
        <w:bottom w:val="single" w:sz="18" w:space="2" w:color="593470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6717"/>
    <w:rPr>
      <w:color w:val="69A020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56717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0A5A5F"/>
    <w:rPr>
      <w:rFonts w:asciiTheme="majorHAnsi" w:eastAsiaTheme="majorEastAsia" w:hAnsiTheme="majorHAnsi" w:cstheme="majorBidi"/>
      <w:color w:val="593470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8711B3"/>
    <w:pPr>
      <w:ind w:left="720"/>
      <w:contextualSpacing/>
    </w:pPr>
  </w:style>
  <w:style w:type="character" w:customStyle="1" w:styleId="fontstyle01">
    <w:name w:val="fontstyle01"/>
    <w:basedOn w:val="DefaultParagraphFont"/>
    <w:rsid w:val="005E1B89"/>
    <w:rPr>
      <w:rFonts w:ascii="Calibri Light" w:hAnsi="Calibri Light" w:cs="Calibri Light" w:hint="default"/>
      <w:b w:val="0"/>
      <w:bCs w:val="0"/>
      <w:i w:val="0"/>
      <w:iCs w:val="0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11140"/>
    <w:rPr>
      <w:color w:val="8C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1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290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radwananik.netlify.app/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radwananik.netlify.app/" TargetMode="External"/><Relationship Id="rId20" Type="http://schemas.openxmlformats.org/officeDocument/2006/relationships/hyperlink" Target="https://github.com/radwan503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hyperlink" Target="https://radwan503.github.io/AskOnline--Forum/index.html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www.linkedin.com/in/radwananik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radwan503" TargetMode="External"/><Relationship Id="rId22" Type="http://schemas.openxmlformats.org/officeDocument/2006/relationships/hyperlink" Target="https://www.linkedin.com/in/radwananik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Office%20manager%20resume.dotx" TargetMode="External"/></Relationships>
</file>

<file path=word/theme/theme1.xml><?xml version="1.0" encoding="utf-8"?>
<a:theme xmlns:a="http://schemas.openxmlformats.org/drawingml/2006/main" name="Theme1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5C7810-C14D-4C7F-BDE1-174B2A91A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0FE642-8C86-4F8E-948D-DA548BE05C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5F36DAD-1865-421F-B51D-0044A1B8F72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A76BC88-AC34-4EDD-B3D3-AA1CEDEFA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manager resume.dotx</Template>
  <TotalTime>0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2022-05-19T18:54:00Z</dcterms:created>
  <dcterms:modified xsi:type="dcterms:W3CDTF">2023-01-21T17:45:00Z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